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0A88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  <w:sectPr>
          <w:footerReference r:id="rId3" w:type="default"/>
          <w:pgSz w:w="11906" w:h="16838"/>
          <w:pgMar w:top="1440" w:right="1080" w:bottom="1440" w:left="108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  <w:docGrid w:linePitch="360" w:charSpace="0"/>
        </w:sectPr>
      </w:pPr>
      <w:r>
        <w:pict>
          <v:shape id="_x0000_s1028" o:spid="_x0000_s1028" o:spt="202" type="#_x0000_t202" style="position:absolute;left:0pt;margin-left:27.65pt;margin-top:223.45pt;height:51pt;width:438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0C179294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b/>
                      <w:bCs/>
                      <w:sz w:val="72"/>
                      <w:szCs w:val="72"/>
                      <w:u w:val="singl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72"/>
                      <w:szCs w:val="72"/>
                      <w:u w:val="single"/>
                      <w:lang w:val="en-US"/>
                    </w:rPr>
                    <w:t>THEORY OF COMPUTING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25.05pt;margin-top:300.5pt;height:36.75pt;width:445.3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4184E118"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eastAsia="黑体" w:cs="Times New Roman"/>
                      <w:sz w:val="52"/>
                      <w:lang w:val="en-US" w:eastAsia="zh-CN"/>
                    </w:rPr>
                  </w:pPr>
                  <w:bookmarkStart w:id="0" w:name="_Title#3252339229"/>
                  <w:r>
                    <w:rPr>
                      <w:rFonts w:hint="default" w:ascii="Times New Roman" w:hAnsi="Times New Roman" w:eastAsia="黑体" w:cs="Times New Roman"/>
                      <w:b/>
                      <w:bCs/>
                      <w:sz w:val="52"/>
                      <w:u w:val="single"/>
                      <w:lang w:val="en-US" w:eastAsia="zh-CN"/>
                    </w:rPr>
                    <w:t>Msc. Artificial Intelligence</w:t>
                  </w:r>
                  <w:bookmarkEnd w:id="0"/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297.45pt;margin-top:483.65pt;height:128.05pt;width:162.1pt;mso-wrap-distance-bottom:0pt;mso-wrap-distance-top:0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747D051C">
                  <w:pPr>
                    <w:spacing w:line="1000" w:lineRule="exact"/>
                    <w:ind w:firstLine="480" w:firstLineChars="150"/>
                    <w:jc w:val="left"/>
                    <w:rPr>
                      <w:rFonts w:hint="default"/>
                      <w:b/>
                      <w:bCs/>
                      <w:sz w:val="32"/>
                      <w:u w:val="none" w:color="auto"/>
                      <w:lang w:val="en-US" w:eastAsia="zh-CN"/>
                    </w:rPr>
                  </w:pPr>
                  <w:bookmarkStart w:id="1" w:name="_Author#2378636391"/>
                  <w:r>
                    <w:rPr>
                      <w:rFonts w:hint="default"/>
                      <w:b/>
                      <w:bCs/>
                      <w:sz w:val="32"/>
                      <w:u w:val="none" w:color="auto"/>
                      <w:lang w:val="en-US" w:eastAsia="zh-CN"/>
                    </w:rPr>
                    <w:t>Submitted by,</w:t>
                  </w:r>
                </w:p>
                <w:p w14:paraId="5094DDDA">
                  <w:pPr>
                    <w:spacing w:line="240" w:lineRule="auto"/>
                    <w:ind w:firstLine="480" w:firstLineChars="150"/>
                    <w:jc w:val="left"/>
                    <w:rPr>
                      <w:rFonts w:hint="default"/>
                      <w:b/>
                      <w:bCs/>
                      <w:sz w:val="32"/>
                      <w:u w:val="none" w:color="auto"/>
                      <w:lang w:val="en-US" w:eastAsia="zh-CN"/>
                    </w:rPr>
                  </w:pPr>
                  <w:r>
                    <w:rPr>
                      <w:rFonts w:hint="default"/>
                      <w:b/>
                      <w:bCs/>
                      <w:sz w:val="32"/>
                      <w:u w:val="none" w:color="auto"/>
                      <w:lang w:val="en-US" w:eastAsia="zh-CN"/>
                    </w:rPr>
                    <w:t>ASHIMA SHIBU</w:t>
                  </w:r>
                  <w:bookmarkEnd w:id="1"/>
                </w:p>
                <w:p w14:paraId="7F7F6005">
                  <w:pPr>
                    <w:spacing w:line="240" w:lineRule="auto"/>
                    <w:ind w:firstLine="600" w:firstLineChars="250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u w:val="none" w:color="auto"/>
                      <w:lang w:val="en-US" w:eastAsia="zh-CN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u w:val="none" w:color="auto"/>
                      <w:lang w:val="en-US" w:eastAsia="zh-CN"/>
                    </w:rPr>
                    <w:t>Msc. CS.AI (1 sem)</w:t>
                  </w:r>
                </w:p>
                <w:p w14:paraId="6B46DA1F">
                  <w:pPr>
                    <w:bidi w:val="0"/>
                    <w:ind w:firstLine="840" w:firstLineChars="350"/>
                    <w:rPr>
                      <w:rFonts w:hint="default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en-US" w:eastAsia="zh-CN"/>
                    </w:rPr>
                    <w:t>LAB CYCLE 1</w:t>
                  </w:r>
                </w:p>
              </w:txbxContent>
            </v:textbox>
            <w10:wrap type="topAndBottom"/>
          </v:shape>
        </w:pict>
      </w:r>
    </w:p>
    <w:p w14:paraId="0CEF0D34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72E24AFB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14B82B86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20CB96F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126A2E0E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16540CF3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5061044"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>INDEX</w:t>
      </w:r>
    </w:p>
    <w:p w14:paraId="0F4CBEDE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6225"/>
        <w:gridCol w:w="1565"/>
      </w:tblGrid>
      <w:tr w14:paraId="0467F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2" w:type="dxa"/>
          </w:tcPr>
          <w:p w14:paraId="4641A7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NO:</w:t>
            </w:r>
          </w:p>
        </w:tc>
        <w:tc>
          <w:tcPr>
            <w:tcW w:w="6225" w:type="dxa"/>
          </w:tcPr>
          <w:p w14:paraId="34CEF0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TOPIC</w:t>
            </w:r>
          </w:p>
        </w:tc>
        <w:tc>
          <w:tcPr>
            <w:tcW w:w="1565" w:type="dxa"/>
          </w:tcPr>
          <w:p w14:paraId="0974280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PAGE</w:t>
            </w:r>
          </w:p>
        </w:tc>
      </w:tr>
      <w:tr w14:paraId="7D2E5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693C8A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6225" w:type="dxa"/>
          </w:tcPr>
          <w:p w14:paraId="391140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Fibinocci series</w:t>
            </w:r>
          </w:p>
        </w:tc>
        <w:tc>
          <w:tcPr>
            <w:tcW w:w="1565" w:type="dxa"/>
          </w:tcPr>
          <w:p w14:paraId="7FABCF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</w:tr>
      <w:tr w14:paraId="65B98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1BD361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6225" w:type="dxa"/>
          </w:tcPr>
          <w:p w14:paraId="69040D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Palindrome</w:t>
            </w:r>
          </w:p>
        </w:tc>
        <w:tc>
          <w:tcPr>
            <w:tcW w:w="1565" w:type="dxa"/>
          </w:tcPr>
          <w:p w14:paraId="059EF3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</w:tr>
      <w:tr w14:paraId="4DC56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6B073C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6225" w:type="dxa"/>
          </w:tcPr>
          <w:p w14:paraId="10A46A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Armstrong</w:t>
            </w:r>
          </w:p>
        </w:tc>
        <w:tc>
          <w:tcPr>
            <w:tcW w:w="1565" w:type="dxa"/>
          </w:tcPr>
          <w:p w14:paraId="722901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</w:tr>
      <w:tr w14:paraId="09D65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749626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6225" w:type="dxa"/>
          </w:tcPr>
          <w:p w14:paraId="784551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Reverse form of a 1-D array</w:t>
            </w:r>
          </w:p>
        </w:tc>
        <w:tc>
          <w:tcPr>
            <w:tcW w:w="1565" w:type="dxa"/>
          </w:tcPr>
          <w:p w14:paraId="19B81F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</w:tr>
      <w:tr w14:paraId="1A25D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09F89F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5</w:t>
            </w:r>
          </w:p>
        </w:tc>
        <w:tc>
          <w:tcPr>
            <w:tcW w:w="6225" w:type="dxa"/>
          </w:tcPr>
          <w:p w14:paraId="5D91CC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 xml:space="preserve"> Largest number of an array</w:t>
            </w:r>
          </w:p>
        </w:tc>
        <w:tc>
          <w:tcPr>
            <w:tcW w:w="1565" w:type="dxa"/>
          </w:tcPr>
          <w:p w14:paraId="3C9032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</w:tr>
      <w:tr w14:paraId="79BF6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32" w:type="dxa"/>
          </w:tcPr>
          <w:p w14:paraId="097FC7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6</w:t>
            </w:r>
          </w:p>
        </w:tc>
        <w:tc>
          <w:tcPr>
            <w:tcW w:w="6225" w:type="dxa"/>
          </w:tcPr>
          <w:p w14:paraId="59155F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 xml:space="preserve"> Numbers return arranged number</w:t>
            </w:r>
          </w:p>
        </w:tc>
        <w:tc>
          <w:tcPr>
            <w:tcW w:w="1565" w:type="dxa"/>
          </w:tcPr>
          <w:p w14:paraId="5F9EEE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  <w:tr w14:paraId="40920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6949E0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7</w:t>
            </w:r>
          </w:p>
        </w:tc>
        <w:tc>
          <w:tcPr>
            <w:tcW w:w="6225" w:type="dxa"/>
          </w:tcPr>
          <w:p w14:paraId="572E5A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Two stacks in a single array</w:t>
            </w:r>
          </w:p>
        </w:tc>
        <w:tc>
          <w:tcPr>
            <w:tcW w:w="1565" w:type="dxa"/>
          </w:tcPr>
          <w:p w14:paraId="7F065C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</w:tr>
      <w:tr w14:paraId="2607C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6E3D86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8</w:t>
            </w:r>
          </w:p>
        </w:tc>
        <w:tc>
          <w:tcPr>
            <w:tcW w:w="6225" w:type="dxa"/>
          </w:tcPr>
          <w:p w14:paraId="7C9E2B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Individual numbers return the arranged numbers</w:t>
            </w:r>
          </w:p>
          <w:p w14:paraId="379F33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043E4C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  <w:tr w14:paraId="54909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79D536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9</w:t>
            </w:r>
          </w:p>
        </w:tc>
        <w:tc>
          <w:tcPr>
            <w:tcW w:w="6225" w:type="dxa"/>
          </w:tcPr>
          <w:p w14:paraId="33F7A9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Circular queue using linked list</w:t>
            </w:r>
          </w:p>
        </w:tc>
        <w:tc>
          <w:tcPr>
            <w:tcW w:w="1565" w:type="dxa"/>
          </w:tcPr>
          <w:p w14:paraId="66B853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</w:tr>
      <w:tr w14:paraId="3C544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4C2548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10</w:t>
            </w:r>
          </w:p>
        </w:tc>
        <w:tc>
          <w:tcPr>
            <w:tcW w:w="6225" w:type="dxa"/>
          </w:tcPr>
          <w:p w14:paraId="29A697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Find a number in a singly linked list</w:t>
            </w:r>
          </w:p>
        </w:tc>
        <w:tc>
          <w:tcPr>
            <w:tcW w:w="1565" w:type="dxa"/>
          </w:tcPr>
          <w:p w14:paraId="31523D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</w:tr>
      <w:tr w14:paraId="7B0D6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7D12DC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11</w:t>
            </w:r>
          </w:p>
        </w:tc>
        <w:tc>
          <w:tcPr>
            <w:tcW w:w="6225" w:type="dxa"/>
          </w:tcPr>
          <w:p w14:paraId="4B43D6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0BC450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  <w:tr w14:paraId="04E57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37B1BC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12</w:t>
            </w:r>
          </w:p>
        </w:tc>
        <w:tc>
          <w:tcPr>
            <w:tcW w:w="6225" w:type="dxa"/>
          </w:tcPr>
          <w:p w14:paraId="6D2B6F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Magic triangle</w:t>
            </w:r>
          </w:p>
        </w:tc>
        <w:tc>
          <w:tcPr>
            <w:tcW w:w="1565" w:type="dxa"/>
          </w:tcPr>
          <w:p w14:paraId="3F4775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</w:tr>
      <w:tr w14:paraId="1C30E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75DAB5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13</w:t>
            </w:r>
          </w:p>
        </w:tc>
        <w:tc>
          <w:tcPr>
            <w:tcW w:w="6225" w:type="dxa"/>
          </w:tcPr>
          <w:p w14:paraId="480B55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Convert the given binary to decimal</w:t>
            </w:r>
          </w:p>
        </w:tc>
        <w:tc>
          <w:tcPr>
            <w:tcW w:w="1565" w:type="dxa"/>
          </w:tcPr>
          <w:p w14:paraId="2D7FE7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</w:tr>
      <w:tr w14:paraId="53FF2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732" w:type="dxa"/>
          </w:tcPr>
          <w:p w14:paraId="7C4C54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14</w:t>
            </w:r>
          </w:p>
        </w:tc>
        <w:tc>
          <w:tcPr>
            <w:tcW w:w="6225" w:type="dxa"/>
          </w:tcPr>
          <w:p w14:paraId="54E9EB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Binary search in a given set of numbers</w:t>
            </w:r>
          </w:p>
          <w:p w14:paraId="2F057A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bookmarkStart w:id="2" w:name="_GoBack"/>
            <w:bookmarkEnd w:id="2"/>
          </w:p>
        </w:tc>
        <w:tc>
          <w:tcPr>
            <w:tcW w:w="1565" w:type="dxa"/>
          </w:tcPr>
          <w:p w14:paraId="6B7CBF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  <w:tr w14:paraId="35CD7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7FBE79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15</w:t>
            </w:r>
          </w:p>
        </w:tc>
        <w:tc>
          <w:tcPr>
            <w:tcW w:w="6225" w:type="dxa"/>
          </w:tcPr>
          <w:p w14:paraId="293D81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 xml:space="preserve"> All pair shortest path algorithm</w:t>
            </w:r>
          </w:p>
        </w:tc>
        <w:tc>
          <w:tcPr>
            <w:tcW w:w="1565" w:type="dxa"/>
          </w:tcPr>
          <w:p w14:paraId="6D573E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E4CB9B0">
      <w:pPr>
        <w:numPr>
          <w:ilvl w:val="0"/>
          <w:numId w:val="0"/>
        </w:numPr>
        <w:pBdr>
          <w:top w:val="triple" w:color="auto" w:sz="4" w:space="1"/>
          <w:left w:val="triple" w:color="auto" w:sz="4" w:space="4"/>
          <w:bottom w:val="triple" w:color="auto" w:sz="4" w:space="1"/>
          <w:right w:val="trip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  <w:docGrid w:linePitch="360" w:charSpace="0"/>
        </w:sectPr>
      </w:pPr>
    </w:p>
    <w:p w14:paraId="63AE713C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1.Write a function to print a fibinocci series upto the n terms?</w:t>
      </w:r>
    </w:p>
    <w:p w14:paraId="5A7C145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C5E5B4B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 w14:paraId="25855D16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FC5FBE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1F9470D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printFibonacci(int n) {</w:t>
      </w:r>
    </w:p>
    <w:p w14:paraId="2612869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t1 = 0, t2 = 1, nextTerm;  </w:t>
      </w:r>
    </w:p>
    <w:p w14:paraId="0A6625E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printf("%d, %d, ", t1, t2);</w:t>
      </w:r>
    </w:p>
    <w:p w14:paraId="36C61BA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(int i = 3; i &lt;= n; i++)</w:t>
      </w:r>
    </w:p>
    <w:p w14:paraId="6D42D7D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{</w:t>
      </w:r>
    </w:p>
    <w:p w14:paraId="73C2081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nextTerm = t1 + t2;</w:t>
      </w:r>
    </w:p>
    <w:p w14:paraId="48508EF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nextTerm);</w:t>
      </w:r>
    </w:p>
    <w:p w14:paraId="219CE4E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t1 = t2;</w:t>
      </w:r>
    </w:p>
    <w:p w14:paraId="0EED82A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t2 = nextTerm;</w:t>
      </w:r>
    </w:p>
    <w:p w14:paraId="19666BB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22F78D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62EE80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7B3B8F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</w:t>
      </w:r>
    </w:p>
    <w:p w14:paraId="5A666EA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{</w:t>
      </w:r>
    </w:p>
    <w:p w14:paraId="2550720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n;</w:t>
      </w:r>
    </w:p>
    <w:p w14:paraId="5E220C6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number of terms: ");</w:t>
      </w:r>
    </w:p>
    <w:p w14:paraId="502A428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&amp;n);</w:t>
      </w:r>
    </w:p>
    <w:p w14:paraId="108894A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printf("Fibonacci Series up to %d terms: ", n);</w:t>
      </w:r>
    </w:p>
    <w:p w14:paraId="473BF3D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printFibonacci(n);</w:t>
      </w:r>
    </w:p>
    <w:p w14:paraId="4E5D823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24F7A6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725B4B9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396536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9B1C95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6D6A702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FDFA66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number of terms: 4</w:t>
      </w:r>
    </w:p>
    <w:p w14:paraId="1136C10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Fibonacci Series up to 4 terms: 0, 1, 1 2 </w:t>
      </w:r>
    </w:p>
    <w:p w14:paraId="6DE038F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A089C9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5570B8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2D325BF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2.Write a function that will accept a number and return its palindrome?</w:t>
      </w:r>
    </w:p>
    <w:p w14:paraId="064F4FF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7D1BFB9E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 w14:paraId="25023F9E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4D59595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39E5FEE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13B0A5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reverseNumber(int num) {</w:t>
      </w:r>
    </w:p>
    <w:p w14:paraId="5F6265F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reverse = 0;</w:t>
      </w:r>
    </w:p>
    <w:p w14:paraId="543CE88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(num != 0) {</w:t>
      </w:r>
    </w:p>
    <w:p w14:paraId="30BCE21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remainder = num % 10;</w:t>
      </w:r>
    </w:p>
    <w:p w14:paraId="0CB49CE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reverse = reverse * 10 + remainder;</w:t>
      </w:r>
    </w:p>
    <w:p w14:paraId="0A6B673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num /= 10;</w:t>
      </w:r>
    </w:p>
    <w:p w14:paraId="59A0EEC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662606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reverse;</w:t>
      </w:r>
    </w:p>
    <w:p w14:paraId="299D445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C0383A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C347C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checkPalindrome(int num) {</w:t>
      </w:r>
    </w:p>
    <w:p w14:paraId="085C83D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(num &lt; 0) {</w:t>
      </w:r>
    </w:p>
    <w:p w14:paraId="5CFE783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is not a palindrome\n", num);</w:t>
      </w:r>
    </w:p>
    <w:p w14:paraId="1B37E8D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74CB9D2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reversedNum = reverseNumber(num);</w:t>
      </w:r>
    </w:p>
    <w:p w14:paraId="3E01826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(num == reversedNum) {</w:t>
      </w:r>
    </w:p>
    <w:p w14:paraId="58BA762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printf("%d is a palindrome\n", num);</w:t>
      </w:r>
    </w:p>
    <w:p w14:paraId="3D1B73A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{</w:t>
      </w:r>
    </w:p>
    <w:p w14:paraId="4C87CF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printf("%d is not a palindrome\n", num);</w:t>
      </w:r>
    </w:p>
    <w:p w14:paraId="10554B9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D4ED99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3D7AA6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0E43FF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FD8C4C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117F9DE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num;</w:t>
      </w:r>
    </w:p>
    <w:p w14:paraId="643FDB2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a number: ");</w:t>
      </w:r>
    </w:p>
    <w:p w14:paraId="4558F6B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&amp;num);</w:t>
      </w:r>
    </w:p>
    <w:p w14:paraId="6BC5A31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</w:t>
      </w:r>
    </w:p>
    <w:p w14:paraId="6A60686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printf("Reversed number: %d\n", reverseNumber(num));</w:t>
      </w:r>
    </w:p>
    <w:p w14:paraId="7D5FBD8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checkPalindrome(num);</w:t>
      </w:r>
    </w:p>
    <w:p w14:paraId="245F586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</w:t>
      </w:r>
    </w:p>
    <w:p w14:paraId="3DC74A9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41F6029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EC3EE53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A09630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3AFCEE9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0740AFC6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365829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a number: 543</w:t>
      </w:r>
    </w:p>
    <w:p w14:paraId="430B083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Reversed number: 345</w:t>
      </w:r>
    </w:p>
    <w:p w14:paraId="3783342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543 is not a palindrome</w:t>
      </w:r>
    </w:p>
    <w:p w14:paraId="2694115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3.Write a function that will accept a number and return its armstrong ?</w:t>
      </w:r>
    </w:p>
    <w:p w14:paraId="23855063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426DD674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 w14:paraId="32518209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13AD7F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1F0909B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&lt;math.h&gt;</w:t>
      </w:r>
    </w:p>
    <w:p w14:paraId="1C89CDF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countDigits(int num) {</w:t>
      </w:r>
    </w:p>
    <w:p w14:paraId="708082D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count = 0;</w:t>
      </w:r>
    </w:p>
    <w:p w14:paraId="796EC7A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(num != 0) {</w:t>
      </w:r>
    </w:p>
    <w:p w14:paraId="14989E8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num /= 10;</w:t>
      </w:r>
    </w:p>
    <w:p w14:paraId="26E3248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count++;</w:t>
      </w:r>
    </w:p>
    <w:p w14:paraId="038A4AE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AE3598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count;</w:t>
      </w:r>
    </w:p>
    <w:p w14:paraId="7E49C24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546B34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armstrongNumber(int num) {</w:t>
      </w:r>
    </w:p>
    <w:p w14:paraId="37C7E58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digits = countDigits(num);</w:t>
      </w:r>
    </w:p>
    <w:p w14:paraId="3455A1D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armstrong = 0;</w:t>
      </w:r>
    </w:p>
    <w:p w14:paraId="4C7899A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temp = num;</w:t>
      </w:r>
    </w:p>
    <w:p w14:paraId="70BD838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(temp != 0) </w:t>
      </w:r>
    </w:p>
    <w:p w14:paraId="35C19DC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 w14:paraId="5CE7F22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digit = temp % 10;</w:t>
      </w:r>
    </w:p>
    <w:p w14:paraId="0F4A72E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armstrong += pow(digit, digits);</w:t>
      </w:r>
    </w:p>
    <w:p w14:paraId="2A5D60B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temp /= 10;</w:t>
      </w:r>
    </w:p>
    <w:p w14:paraId="54BA374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4E34F3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armstrong;</w:t>
      </w:r>
    </w:p>
    <w:p w14:paraId="4FCB56A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4DD1F3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7A1F418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num;</w:t>
      </w:r>
    </w:p>
    <w:p w14:paraId="7606F51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a number: ");</w:t>
      </w:r>
    </w:p>
    <w:p w14:paraId="6D5BE6F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&amp;num);</w:t>
      </w:r>
    </w:p>
    <w:p w14:paraId="3F453B2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armstrong = armstrongNumber(num);</w:t>
      </w:r>
    </w:p>
    <w:p w14:paraId="3BCC737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(num == armstrong) {</w:t>
      </w:r>
    </w:p>
    <w:p w14:paraId="2C0F7E4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is an Armstrong number. Its Armstrong value is %d.\n", num, armstrong);</w:t>
      </w:r>
    </w:p>
    <w:p w14:paraId="334FA38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46D2D8A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is not an Armstrong number.\n", num);</w:t>
      </w:r>
    </w:p>
    <w:p w14:paraId="2E152E1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782537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</w:t>
      </w:r>
    </w:p>
    <w:p w14:paraId="79F51C0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EC4F80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460584D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8BE97D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6932D86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2356BB3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151BFB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a number: 153</w:t>
      </w:r>
    </w:p>
    <w:p w14:paraId="4A33CC3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153 is an Armstrong number. Its Armstrong value is 153.</w:t>
      </w:r>
    </w:p>
    <w:p w14:paraId="07200B4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3D84E0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a number: 45</w:t>
      </w:r>
    </w:p>
    <w:p w14:paraId="4FB1F23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45 is not an Armstrong number.</w:t>
      </w:r>
    </w:p>
    <w:p w14:paraId="10B718F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3642B7C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4.Write a function that will return the reverse form of a single dimension array?</w:t>
      </w:r>
    </w:p>
    <w:p w14:paraId="11950D1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7203E003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 w14:paraId="68BD68C9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DB3CEE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3862845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reverseArray(int arr[], int size) {</w:t>
      </w:r>
    </w:p>
    <w:p w14:paraId="3B6271E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temp;</w:t>
      </w:r>
    </w:p>
    <w:p w14:paraId="62721D1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start = 0;</w:t>
      </w:r>
    </w:p>
    <w:p w14:paraId="540CB9E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end = size - 1;</w:t>
      </w:r>
    </w:p>
    <w:p w14:paraId="0B650A0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7684DD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(start &lt; end) {</w:t>
      </w:r>
    </w:p>
    <w:p w14:paraId="5B7CDF0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</w:t>
      </w:r>
    </w:p>
    <w:p w14:paraId="4276983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temp = arr[start];</w:t>
      </w:r>
    </w:p>
    <w:p w14:paraId="30F9C5A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arr[start] = arr[end];</w:t>
      </w:r>
    </w:p>
    <w:p w14:paraId="4F39D80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arr[end] = temp;</w:t>
      </w:r>
    </w:p>
    <w:p w14:paraId="2CD58E6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start++;</w:t>
      </w:r>
    </w:p>
    <w:p w14:paraId="382C181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end--;</w:t>
      </w:r>
    </w:p>
    <w:p w14:paraId="71EFBC0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489E85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F2388D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printArray(int arr[], int size) {</w:t>
      </w:r>
    </w:p>
    <w:p w14:paraId="462B950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size; i++) {</w:t>
      </w:r>
    </w:p>
    <w:p w14:paraId="5FBDC1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arr[i]);</w:t>
      </w:r>
    </w:p>
    <w:p w14:paraId="0612C5D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28CA4F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printf("\n");</w:t>
      </w:r>
    </w:p>
    <w:p w14:paraId="20AF793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DB53E5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E29661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44497A0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size;</w:t>
      </w:r>
    </w:p>
    <w:p w14:paraId="7897E98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size of the array: ");</w:t>
      </w:r>
    </w:p>
    <w:p w14:paraId="5559536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&amp;size);</w:t>
      </w:r>
    </w:p>
    <w:p w14:paraId="2686A56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arr[size];</w:t>
      </w:r>
    </w:p>
    <w:p w14:paraId="032C7B4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%d elements:\n", size);</w:t>
      </w:r>
    </w:p>
    <w:p w14:paraId="7908BF2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size; i++) {</w:t>
      </w:r>
    </w:p>
    <w:p w14:paraId="30D2F1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&amp;arr[i]);</w:t>
      </w:r>
    </w:p>
    <w:p w14:paraId="24B5AA1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4DFC18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0C84A3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printf("Original array: ");</w:t>
      </w:r>
    </w:p>
    <w:p w14:paraId="52D8369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printArray(arr, size);</w:t>
      </w:r>
    </w:p>
    <w:p w14:paraId="730C613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F0D273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reverseArray(arr, size);</w:t>
      </w:r>
    </w:p>
    <w:p w14:paraId="04BB383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62741B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printf("Reversed array: ");</w:t>
      </w:r>
    </w:p>
    <w:p w14:paraId="7517300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printArray(arr, size);</w:t>
      </w:r>
    </w:p>
    <w:p w14:paraId="3A10C0E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C83CCC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3AFCD7C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216BDC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10F5BE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2386CE6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A17668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size of the array: 5</w:t>
      </w:r>
    </w:p>
    <w:p w14:paraId="7E6F329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5 elements:</w:t>
      </w:r>
    </w:p>
    <w:p w14:paraId="07DB695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</w:t>
      </w:r>
    </w:p>
    <w:p w14:paraId="4618E81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</w:t>
      </w:r>
    </w:p>
    <w:p w14:paraId="030867F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</w:t>
      </w:r>
    </w:p>
    <w:p w14:paraId="7FEBCA9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</w:t>
      </w:r>
    </w:p>
    <w:p w14:paraId="6148740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</w:t>
      </w:r>
    </w:p>
    <w:p w14:paraId="78944B2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Original array: 1 2 3 4 5</w:t>
      </w:r>
    </w:p>
    <w:p w14:paraId="5F39F7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Reversed array: 5 4 3 2 1</w:t>
      </w:r>
    </w:p>
    <w:p w14:paraId="044EFE8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6457ABC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5</w:t>
      </w:r>
      <w:r>
        <w:rPr>
          <w:rFonts w:hint="default"/>
          <w:b w:val="0"/>
          <w:bCs w:val="0"/>
          <w:sz w:val="32"/>
          <w:szCs w:val="32"/>
          <w:lang w:val="en-US"/>
        </w:rPr>
        <w:t>.</w:t>
      </w:r>
      <w:r>
        <w:rPr>
          <w:rFonts w:hint="default"/>
          <w:b/>
          <w:bCs/>
          <w:sz w:val="32"/>
          <w:szCs w:val="32"/>
          <w:lang w:val="en-US"/>
        </w:rPr>
        <w:t>Write a function to find the largest number in a given array of ‘m’ rows and ‘n’ columns?</w:t>
      </w:r>
    </w:p>
    <w:p w14:paraId="68BC10C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8FA001F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CODE: </w:t>
      </w:r>
    </w:p>
    <w:p w14:paraId="2E92B6B4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184DCF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0CCA12B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findLargest(int arr[][10], int m, int n) {</w:t>
      </w:r>
    </w:p>
    <w:p w14:paraId="7BA026A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max = arr[0][0];</w:t>
      </w:r>
    </w:p>
    <w:p w14:paraId="01E5515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m; i++) {</w:t>
      </w:r>
    </w:p>
    <w:p w14:paraId="2BFD547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j = 0; j &lt; n; j++) {</w:t>
      </w:r>
    </w:p>
    <w:p w14:paraId="56CE0C2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(arr[i][j] &gt; max) {</w:t>
      </w:r>
    </w:p>
    <w:p w14:paraId="7C8A677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max = arr[i][j];</w:t>
      </w:r>
    </w:p>
    <w:p w14:paraId="74AA736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234ABB3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7E7545A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1D331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max;</w:t>
      </w:r>
    </w:p>
    <w:p w14:paraId="6B9E3B6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641694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printArray(int arr[][10], int m, int n) {</w:t>
      </w:r>
    </w:p>
    <w:p w14:paraId="2903DBB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m; i++) {</w:t>
      </w:r>
    </w:p>
    <w:p w14:paraId="0576F50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j = 0; j &lt; n; j++) {</w:t>
      </w:r>
    </w:p>
    <w:p w14:paraId="452F9A4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printf("%d ", arr[i][j]);</w:t>
      </w:r>
    </w:p>
    <w:p w14:paraId="3C429EE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4645BFF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printf("\n");</w:t>
      </w:r>
    </w:p>
    <w:p w14:paraId="10368C5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5615C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DFDC5F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59FD48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226E783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m, n;</w:t>
      </w:r>
    </w:p>
    <w:p w14:paraId="4704E42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number of rows (m): ");</w:t>
      </w:r>
    </w:p>
    <w:p w14:paraId="4E2F860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&amp;m);</w:t>
      </w:r>
    </w:p>
    <w:p w14:paraId="5AB2B60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number of columns (n): ");</w:t>
      </w:r>
    </w:p>
    <w:p w14:paraId="21C5B12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&amp;n);</w:t>
      </w:r>
    </w:p>
    <w:p w14:paraId="4DAED72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1F2643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arr[m][10];</w:t>
      </w:r>
    </w:p>
    <w:p w14:paraId="5DCD067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elements of the 2D array:\n");</w:t>
      </w:r>
    </w:p>
    <w:p w14:paraId="4D9875D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m; i++) {</w:t>
      </w:r>
    </w:p>
    <w:p w14:paraId="34B7B4A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j = 0; j &lt; n; j++) {</w:t>
      </w:r>
    </w:p>
    <w:p w14:paraId="25771F0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scanf("%d", &amp;arr[i][j]);</w:t>
      </w:r>
    </w:p>
    <w:p w14:paraId="1E7AD52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7A9E44A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1264C1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0BD962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printf("Original 2D array:\n");</w:t>
      </w:r>
    </w:p>
    <w:p w14:paraId="2A679BA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printArray(arr, m, n);</w:t>
      </w:r>
    </w:p>
    <w:p w14:paraId="1D2A967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largest = findLargest(arr, m, n);</w:t>
      </w:r>
    </w:p>
    <w:p w14:paraId="534FDF3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printf("Largest number in the 2D array: %d\n", largest);</w:t>
      </w:r>
    </w:p>
    <w:p w14:paraId="41C52C3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95D8E7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16B5E48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E8E4C8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EC3E988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684AD92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77198F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number of rows (m): 2</w:t>
      </w:r>
    </w:p>
    <w:p w14:paraId="1E558CE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number of columns (n): 2</w:t>
      </w:r>
    </w:p>
    <w:p w14:paraId="667CD88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elements of the 2D array:</w:t>
      </w:r>
    </w:p>
    <w:p w14:paraId="64713F2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</w:t>
      </w:r>
    </w:p>
    <w:p w14:paraId="3B8B93E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</w:t>
      </w:r>
    </w:p>
    <w:p w14:paraId="798C03E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</w:t>
      </w:r>
    </w:p>
    <w:p w14:paraId="1E68457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</w:t>
      </w:r>
    </w:p>
    <w:p w14:paraId="402B84D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Original 2D array:</w:t>
      </w:r>
    </w:p>
    <w:p w14:paraId="3226B9E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1 2</w:t>
      </w:r>
    </w:p>
    <w:p w14:paraId="055203F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3 4</w:t>
      </w:r>
    </w:p>
    <w:p w14:paraId="4035636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Largest number in the 2D array: 4</w:t>
      </w:r>
    </w:p>
    <w:p w14:paraId="2F1CBF7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AC4B208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6.Write a function that will read a series of individual numbers which when ended with blank enter it will return the arranged number?</w:t>
      </w:r>
    </w:p>
    <w:p w14:paraId="373D66AE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4A5FC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CODE: </w:t>
      </w:r>
    </w:p>
    <w:p w14:paraId="719400C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7DD172F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DE8318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#define MAX_NUMBERS 100</w:t>
      </w:r>
    </w:p>
    <w:p w14:paraId="103B914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15D846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7253029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arr[MAX_NUMBERS]; </w:t>
      </w:r>
    </w:p>
    <w:p w14:paraId="157104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i = 0; </w:t>
      </w:r>
    </w:p>
    <w:p w14:paraId="3903FD9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005DE5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numbers (press enter after each number, and a blank line to finish input):\n");</w:t>
      </w:r>
    </w:p>
    <w:p w14:paraId="12EAFD7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AE80B6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(i &lt; MAX_NUMBERS) {</w:t>
      </w:r>
    </w:p>
    <w:p w14:paraId="1717165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char line[1024];</w:t>
      </w:r>
    </w:p>
    <w:p w14:paraId="41C109B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(fgets(line, sizeof(line), stdin) == NULL) {</w:t>
      </w:r>
    </w:p>
    <w:p w14:paraId="5F1DE40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break; </w:t>
      </w:r>
    </w:p>
    <w:p w14:paraId="1CCFE96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089341A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E73473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(line[0] == '\n') {</w:t>
      </w:r>
    </w:p>
    <w:p w14:paraId="2C975CA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break; </w:t>
      </w:r>
    </w:p>
    <w:p w14:paraId="79C694D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4992787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32AD31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num;</w:t>
      </w:r>
    </w:p>
    <w:p w14:paraId="3662426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(sscanf(line, "%d", &amp;num) != 1) {</w:t>
      </w:r>
    </w:p>
    <w:p w14:paraId="1BBFCFD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printf("Invalid input. Please enter a number.\n");</w:t>
      </w:r>
    </w:p>
    <w:p w14:paraId="1225612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continue;</w:t>
      </w:r>
    </w:p>
    <w:p w14:paraId="5229DF7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693B7B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215CA8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arr[i++] = num;</w:t>
      </w:r>
    </w:p>
    <w:p w14:paraId="1C7E20C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F5D6CF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DE5405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printf("Arranged numbers: ");</w:t>
      </w:r>
    </w:p>
    <w:p w14:paraId="24AF195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j = 0; j &lt; i; j++) {</w:t>
      </w:r>
    </w:p>
    <w:p w14:paraId="03303B3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arr[j]);</w:t>
      </w:r>
    </w:p>
    <w:p w14:paraId="63E8156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F34F29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printf("\n");</w:t>
      </w:r>
    </w:p>
    <w:p w14:paraId="30D7C65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48BD48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406637E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2AF1D7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F46302B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5AEA48C2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6C7F83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numbers (press enter after each number, and a blank line to finish input):</w:t>
      </w:r>
    </w:p>
    <w:p w14:paraId="6A8DBDE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</w:t>
      </w:r>
    </w:p>
    <w:p w14:paraId="3CD2819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</w:t>
      </w:r>
    </w:p>
    <w:p w14:paraId="573698A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</w:t>
      </w:r>
    </w:p>
    <w:p w14:paraId="55A82E6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</w:t>
      </w:r>
    </w:p>
    <w:p w14:paraId="6CC5B04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</w:t>
      </w:r>
    </w:p>
    <w:p w14:paraId="4C36FFB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5BE540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Arranged numbers: 1 2 3 4 5</w:t>
      </w:r>
    </w:p>
    <w:p w14:paraId="0E3827C6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E81DF0D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7.Implement two stacks in a single array?</w:t>
      </w:r>
    </w:p>
    <w:p w14:paraId="4E0D6EC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7B80F181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CODE: </w:t>
      </w:r>
    </w:p>
    <w:p w14:paraId="7F1F0B47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431FD63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5A0C18A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 w14:paraId="24F8704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FF4270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typedef struct {</w:t>
      </w:r>
    </w:p>
    <w:p w14:paraId="7F74C66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int* data;</w:t>
      </w:r>
    </w:p>
    <w:p w14:paraId="25896DE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top1;</w:t>
      </w:r>
    </w:p>
    <w:p w14:paraId="2A4DF24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top2;</w:t>
      </w:r>
    </w:p>
    <w:p w14:paraId="1660679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size;</w:t>
      </w:r>
    </w:p>
    <w:p w14:paraId="2AFFD99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 TwoStacks;</w:t>
      </w:r>
    </w:p>
    <w:p w14:paraId="68DEF94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DA16DD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TwoStacks* createTwoStacks(int size) {</w:t>
      </w:r>
    </w:p>
    <w:p w14:paraId="23DBFB7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TwoStacks* twoStacks = (TwoStacks*) malloc(sizeof(TwoStacks));</w:t>
      </w:r>
    </w:p>
    <w:p w14:paraId="0AFE35B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twoStacks-&gt;data = (int*) malloc(size * sizeof(int));</w:t>
      </w:r>
    </w:p>
    <w:p w14:paraId="0BCC4FC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twoStacks-&gt;top1 = -1;</w:t>
      </w:r>
    </w:p>
    <w:p w14:paraId="771722A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twoStacks-&gt;top2 = size;</w:t>
      </w:r>
    </w:p>
    <w:p w14:paraId="2D43D23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twoStacks-&gt;size = size;</w:t>
      </w:r>
    </w:p>
    <w:p w14:paraId="4A4BE56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twoStacks;</w:t>
      </w:r>
    </w:p>
    <w:p w14:paraId="0431486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B78EE8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39870B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isEmptyStack1(TwoStacks* twoStacks) {</w:t>
      </w:r>
    </w:p>
    <w:p w14:paraId="08D7481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twoStacks-&gt;top1 == -1;</w:t>
      </w:r>
    </w:p>
    <w:p w14:paraId="6342F0C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CD23D4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46DD0D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isEmptyStack2(TwoStacks* twoStacks) {</w:t>
      </w:r>
    </w:p>
    <w:p w14:paraId="42C9FFA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twoStacks-&gt;top2 == twoStacks-&gt;size;</w:t>
      </w:r>
    </w:p>
    <w:p w14:paraId="274D685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34F1FEA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E73430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isFull(TwoStacks* twoStacks) {</w:t>
      </w:r>
    </w:p>
    <w:p w14:paraId="14C0B4A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twoStacks-&gt;top1 + 1 == twoStacks-&gt;top2;</w:t>
      </w:r>
    </w:p>
    <w:p w14:paraId="56973AC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0AAAF7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464146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pushStack1(TwoStacks* twoStacks, int value) {</w:t>
      </w:r>
    </w:p>
    <w:p w14:paraId="0DA3DF8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(isFull(twoStacks)) {</w:t>
      </w:r>
    </w:p>
    <w:p w14:paraId="527D61F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printf("Stack overflow\n");</w:t>
      </w:r>
    </w:p>
    <w:p w14:paraId="737B20C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return;</w:t>
      </w:r>
    </w:p>
    <w:p w14:paraId="04E537F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680745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twoStacks-&gt;data[++twoStacks-&gt;top1] = value;</w:t>
      </w:r>
    </w:p>
    <w:p w14:paraId="065B814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9DC0E9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4B7CB1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pushStack2(TwoStacks* twoStacks, int value) {</w:t>
      </w:r>
    </w:p>
    <w:p w14:paraId="6638463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(isFull(twoStacks)) {</w:t>
      </w:r>
    </w:p>
    <w:p w14:paraId="5E92884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printf("Stack overflow\n");</w:t>
      </w:r>
    </w:p>
    <w:p w14:paraId="4C7D519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return;</w:t>
      </w:r>
    </w:p>
    <w:p w14:paraId="4162CA3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8CD6DE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twoStacks-&gt;data[--twoStacks-&gt;top2] = value;</w:t>
      </w:r>
    </w:p>
    <w:p w14:paraId="40C12A7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24A686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1FA728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popStack1(TwoStacks* twoStacks) {</w:t>
      </w:r>
    </w:p>
    <w:p w14:paraId="2350756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(isEmptyStack1(twoStacks)) {</w:t>
      </w:r>
    </w:p>
    <w:p w14:paraId="1BE59A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printf("Stack underflow\n");</w:t>
      </w:r>
    </w:p>
    <w:p w14:paraId="32D64FD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-1;</w:t>
      </w:r>
    </w:p>
    <w:p w14:paraId="0305E54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84E6E3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twoStacks-&gt;data[twoStacks-&gt;top1--];</w:t>
      </w:r>
    </w:p>
    <w:p w14:paraId="75CDA1D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3841ED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403C83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popStack2(TwoStacks* twoStacks) {</w:t>
      </w:r>
    </w:p>
    <w:p w14:paraId="762DEEF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(isEmptyStack2(twoStacks)) {</w:t>
      </w:r>
    </w:p>
    <w:p w14:paraId="316FCEE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printf("Stack underflow\n");</w:t>
      </w:r>
    </w:p>
    <w:p w14:paraId="57412C6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-1;</w:t>
      </w:r>
    </w:p>
    <w:p w14:paraId="30F9E9F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831091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twoStacks-&gt;data[twoStacks-&gt;top2++];</w:t>
      </w:r>
    </w:p>
    <w:p w14:paraId="3FEDDA6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B6D51C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E70D7A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displayStacks(TwoStacks* twoStacks) {</w:t>
      </w:r>
    </w:p>
    <w:p w14:paraId="6EFAC8D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i;</w:t>
      </w:r>
    </w:p>
    <w:p w14:paraId="232443E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printf("Stack 1: ");</w:t>
      </w:r>
    </w:p>
    <w:p w14:paraId="1CBD71D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 = 0; i &lt;= twoStacks-&gt;top1; i++) {</w:t>
      </w:r>
    </w:p>
    <w:p w14:paraId="4767838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twoStacks-&gt;data[i]);</w:t>
      </w:r>
    </w:p>
    <w:p w14:paraId="473209C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4CE930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printf("\n");</w:t>
      </w:r>
    </w:p>
    <w:p w14:paraId="3C74BB6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1120E1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printf("Stack 2: ");</w:t>
      </w:r>
    </w:p>
    <w:p w14:paraId="6F22665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 = twoStacks-&gt;top2; i &lt; twoStacks-&gt;size; i++) {</w:t>
      </w:r>
    </w:p>
    <w:p w14:paraId="605D332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twoStacks-&gt;data[i]);</w:t>
      </w:r>
    </w:p>
    <w:p w14:paraId="6E89DCE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277D4E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printf("\n");</w:t>
      </w:r>
    </w:p>
    <w:p w14:paraId="53032D8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7EF8AB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EB1108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79C7FF9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size;</w:t>
      </w:r>
    </w:p>
    <w:p w14:paraId="694AC8B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size of the array: ");</w:t>
      </w:r>
    </w:p>
    <w:p w14:paraId="4CB6F01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&amp;size);</w:t>
      </w:r>
    </w:p>
    <w:p w14:paraId="0261DB3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8A5131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TwoStacks* twoStacks = createTwoStacks(size);</w:t>
      </w:r>
    </w:p>
    <w:p w14:paraId="4724321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E5A1E7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choice, value;</w:t>
      </w:r>
    </w:p>
    <w:p w14:paraId="2F42807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AE1200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(1) {</w:t>
      </w:r>
    </w:p>
    <w:p w14:paraId="0330FE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printf("1. Push to Stack 1\n");</w:t>
      </w:r>
    </w:p>
    <w:p w14:paraId="565160B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printf("2. Push to Stack 2\n");</w:t>
      </w:r>
    </w:p>
    <w:p w14:paraId="5B683CF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printf("3. Pop from Stack 1\n");</w:t>
      </w:r>
    </w:p>
    <w:p w14:paraId="1D944DF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printf("4. Pop from Stack 2\n");</w:t>
      </w:r>
    </w:p>
    <w:p w14:paraId="599568E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printf("5. Display Stacks\n");</w:t>
      </w:r>
    </w:p>
    <w:p w14:paraId="2A69238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printf("6. Exit\n");</w:t>
      </w:r>
    </w:p>
    <w:p w14:paraId="6AACE2D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printf("Enter your choice: ");</w:t>
      </w:r>
    </w:p>
    <w:p w14:paraId="23F11FC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&amp;choice);</w:t>
      </w:r>
    </w:p>
    <w:p w14:paraId="0367139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EB64EA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switch (choice) {</w:t>
      </w:r>
    </w:p>
    <w:p w14:paraId="71EEBB2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1:</w:t>
      </w:r>
    </w:p>
    <w:p w14:paraId="30F494D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printf("Enter element to push to Stack 1: ");</w:t>
      </w:r>
    </w:p>
    <w:p w14:paraId="77763BE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scanf("%d", &amp;value);</w:t>
      </w:r>
    </w:p>
    <w:p w14:paraId="4E90BDD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pushStack1(twoStacks, value);</w:t>
      </w:r>
    </w:p>
    <w:p w14:paraId="78791C5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28D5C2E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2:</w:t>
      </w:r>
    </w:p>
    <w:p w14:paraId="3AD538C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printf("Enter element to push to Stack 2: ");</w:t>
      </w:r>
    </w:p>
    <w:p w14:paraId="0E88C2F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scanf("%d", &amp;value);</w:t>
      </w:r>
    </w:p>
    <w:p w14:paraId="7507307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pushStack2(twoStacks, value);</w:t>
      </w:r>
    </w:p>
    <w:p w14:paraId="04E2EC4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046A377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3:</w:t>
      </w:r>
    </w:p>
    <w:p w14:paraId="28225B7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value = popStack1(twoStacks);</w:t>
      </w:r>
    </w:p>
    <w:p w14:paraId="7FDEC5B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if (value != -1) {</w:t>
      </w:r>
    </w:p>
    <w:p w14:paraId="4819890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printf("Popped element from Stack 1: %d\n", value);</w:t>
      </w:r>
    </w:p>
    <w:p w14:paraId="303C9EF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}</w:t>
      </w:r>
    </w:p>
    <w:p w14:paraId="10E4A11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334CBB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4:</w:t>
      </w:r>
    </w:p>
    <w:p w14:paraId="56F83A7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value = popStack2(twoStacks);</w:t>
      </w:r>
    </w:p>
    <w:p w14:paraId="138D703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if (value != -1) {</w:t>
      </w:r>
    </w:p>
    <w:p w14:paraId="4C7F252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printf("Popped element from Stack 2: %d\n", value);</w:t>
      </w:r>
    </w:p>
    <w:p w14:paraId="4D478D8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}</w:t>
      </w:r>
    </w:p>
    <w:p w14:paraId="562E435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72E759E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5:</w:t>
      </w:r>
    </w:p>
    <w:p w14:paraId="6D633C9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displayStacks(twoStacks);</w:t>
      </w:r>
    </w:p>
    <w:p w14:paraId="1C9821A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24B7916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6:</w:t>
      </w:r>
    </w:p>
    <w:p w14:paraId="0B0AF25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return 0;</w:t>
      </w:r>
    </w:p>
    <w:p w14:paraId="038C093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default:</w:t>
      </w:r>
    </w:p>
    <w:p w14:paraId="5695275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printf("Invalid choice\n");</w:t>
      </w:r>
    </w:p>
    <w:p w14:paraId="730D589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0152EF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C70605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C555AA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5933891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E227D7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</w:p>
    <w:p w14:paraId="44BD9C3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</w:t>
      </w:r>
    </w:p>
    <w:p w14:paraId="7E53D32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0FA282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</w:t>
      </w:r>
    </w:p>
    <w:p w14:paraId="2050D78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9DE43C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</w:t>
      </w:r>
    </w:p>
    <w:p w14:paraId="38C2070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E0CE398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365CBC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0D50F3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size of the array: 5</w:t>
      </w:r>
    </w:p>
    <w:p w14:paraId="007F628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Push to Stack 1</w:t>
      </w:r>
    </w:p>
    <w:p w14:paraId="41F29CA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Push to Stack 2</w:t>
      </w:r>
    </w:p>
    <w:p w14:paraId="0F132A7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Pop from Stack 1</w:t>
      </w:r>
    </w:p>
    <w:p w14:paraId="4686D79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Pop from Stack 2</w:t>
      </w:r>
    </w:p>
    <w:p w14:paraId="62C76E0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Display Stacks</w:t>
      </w:r>
    </w:p>
    <w:p w14:paraId="3930D75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Exit</w:t>
      </w:r>
    </w:p>
    <w:p w14:paraId="61AEC67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1</w:t>
      </w:r>
    </w:p>
    <w:p w14:paraId="2B323CC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to push to Stack 1: 4</w:t>
      </w:r>
    </w:p>
    <w:p w14:paraId="639DA2C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Push to Stack 1</w:t>
      </w:r>
    </w:p>
    <w:p w14:paraId="03D1662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Push to Stack 2</w:t>
      </w:r>
    </w:p>
    <w:p w14:paraId="60FA1C1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Pop from Stack 1</w:t>
      </w:r>
    </w:p>
    <w:p w14:paraId="4D6A644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Pop from Stack 2</w:t>
      </w:r>
    </w:p>
    <w:p w14:paraId="6249510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Display Stacks</w:t>
      </w:r>
    </w:p>
    <w:p w14:paraId="6034A1D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Exit</w:t>
      </w:r>
    </w:p>
    <w:p w14:paraId="3AA9082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1</w:t>
      </w:r>
    </w:p>
    <w:p w14:paraId="373EFCA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to push to Stack 1: 5</w:t>
      </w:r>
    </w:p>
    <w:p w14:paraId="62F161A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Push to Stack 1</w:t>
      </w:r>
    </w:p>
    <w:p w14:paraId="07387F4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Push to Stack 2</w:t>
      </w:r>
    </w:p>
    <w:p w14:paraId="36209C0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Pop from Stack 1</w:t>
      </w:r>
    </w:p>
    <w:p w14:paraId="4424577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Pop from Stack 2</w:t>
      </w:r>
    </w:p>
    <w:p w14:paraId="6B67391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Display Stacks</w:t>
      </w:r>
    </w:p>
    <w:p w14:paraId="54DF002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Exit</w:t>
      </w:r>
    </w:p>
    <w:p w14:paraId="705F47C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2</w:t>
      </w:r>
    </w:p>
    <w:p w14:paraId="517FF41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to push to Stack 2: 4</w:t>
      </w:r>
    </w:p>
    <w:p w14:paraId="6A62CDF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Push to Stack 1</w:t>
      </w:r>
    </w:p>
    <w:p w14:paraId="41B3774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Push to Stack 2</w:t>
      </w:r>
    </w:p>
    <w:p w14:paraId="73CAE95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Pop from Stack 1</w:t>
      </w:r>
    </w:p>
    <w:p w14:paraId="5584B2F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Pop from Stack 2</w:t>
      </w:r>
    </w:p>
    <w:p w14:paraId="3340071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Display Stacks</w:t>
      </w:r>
    </w:p>
    <w:p w14:paraId="387B0BF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Exit</w:t>
      </w:r>
    </w:p>
    <w:p w14:paraId="487ACC7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2</w:t>
      </w:r>
    </w:p>
    <w:p w14:paraId="558A0EC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to push to Stack 2: 6</w:t>
      </w:r>
    </w:p>
    <w:p w14:paraId="7EE93C1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Push to Stack 1</w:t>
      </w:r>
    </w:p>
    <w:p w14:paraId="5BBF748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Push to Stack 2</w:t>
      </w:r>
    </w:p>
    <w:p w14:paraId="0F4B9FF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Pop from Stack 1</w:t>
      </w:r>
    </w:p>
    <w:p w14:paraId="7422253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Pop from Stack 2</w:t>
      </w:r>
    </w:p>
    <w:p w14:paraId="458DB5D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Display Stacks</w:t>
      </w:r>
    </w:p>
    <w:p w14:paraId="29B6DC9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Exit</w:t>
      </w:r>
    </w:p>
    <w:p w14:paraId="1144A70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2</w:t>
      </w:r>
    </w:p>
    <w:p w14:paraId="5E840B8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to push to Stack 2: 7</w:t>
      </w:r>
    </w:p>
    <w:p w14:paraId="5273BC5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Push to Stack 1</w:t>
      </w:r>
    </w:p>
    <w:p w14:paraId="7D2752E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Push to Stack 2</w:t>
      </w:r>
    </w:p>
    <w:p w14:paraId="0969472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Pop from Stack 1</w:t>
      </w:r>
    </w:p>
    <w:p w14:paraId="23C5A6B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Pop from Stack 2</w:t>
      </w:r>
    </w:p>
    <w:p w14:paraId="3086B37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Display Stacks</w:t>
      </w:r>
    </w:p>
    <w:p w14:paraId="3716353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Exit</w:t>
      </w:r>
    </w:p>
    <w:p w14:paraId="1215DAD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2</w:t>
      </w:r>
    </w:p>
    <w:p w14:paraId="13C6A2A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to push to Stack 2: 8</w:t>
      </w:r>
    </w:p>
    <w:p w14:paraId="36403E0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Stack overflow</w:t>
      </w:r>
    </w:p>
    <w:p w14:paraId="6ADD6DA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Push to Stack 1</w:t>
      </w:r>
    </w:p>
    <w:p w14:paraId="5A5B06E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Push to Stack 2</w:t>
      </w:r>
    </w:p>
    <w:p w14:paraId="711EFDF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Pop from Stack 1</w:t>
      </w:r>
    </w:p>
    <w:p w14:paraId="05347CA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Pop from Stack 2</w:t>
      </w:r>
    </w:p>
    <w:p w14:paraId="0EE6003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Display Stacks</w:t>
      </w:r>
    </w:p>
    <w:p w14:paraId="601075D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Exit</w:t>
      </w:r>
    </w:p>
    <w:p w14:paraId="5C685DF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5</w:t>
      </w:r>
    </w:p>
    <w:p w14:paraId="331C78A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Stack 1: 4 5</w:t>
      </w:r>
    </w:p>
    <w:p w14:paraId="6D8BEA3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Stack 2: 7 6 4</w:t>
      </w:r>
    </w:p>
    <w:p w14:paraId="2082381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Push to Stack 1</w:t>
      </w:r>
    </w:p>
    <w:p w14:paraId="5D74197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Push to Stack 2</w:t>
      </w:r>
    </w:p>
    <w:p w14:paraId="6E79C30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Pop from Stack 1</w:t>
      </w:r>
    </w:p>
    <w:p w14:paraId="3D02F15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Pop from Stack 2</w:t>
      </w:r>
    </w:p>
    <w:p w14:paraId="788CF3C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Display Stacks</w:t>
      </w:r>
    </w:p>
    <w:p w14:paraId="0E84FF4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Exit</w:t>
      </w:r>
    </w:p>
    <w:p w14:paraId="6F1880F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4</w:t>
      </w:r>
    </w:p>
    <w:p w14:paraId="1FCDC01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Popped element from Stack 2: 7</w:t>
      </w:r>
    </w:p>
    <w:p w14:paraId="27DB1B0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Push to Stack 1</w:t>
      </w:r>
    </w:p>
    <w:p w14:paraId="6A87CDD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Push to Stack 2</w:t>
      </w:r>
    </w:p>
    <w:p w14:paraId="4498763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Pop from Stack 1</w:t>
      </w:r>
    </w:p>
    <w:p w14:paraId="1822CE8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Pop from Stack 2</w:t>
      </w:r>
    </w:p>
    <w:p w14:paraId="223031C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Display Stacks</w:t>
      </w:r>
    </w:p>
    <w:p w14:paraId="102998B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Exit</w:t>
      </w:r>
    </w:p>
    <w:p w14:paraId="4C1636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5</w:t>
      </w:r>
    </w:p>
    <w:p w14:paraId="0B09F2A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Stack 1: 4 5</w:t>
      </w:r>
    </w:p>
    <w:p w14:paraId="2944A3C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Stack 2: 6 4</w:t>
      </w:r>
    </w:p>
    <w:p w14:paraId="51F9F44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Push to Stack 1</w:t>
      </w:r>
    </w:p>
    <w:p w14:paraId="1E3C10C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Push to Stack 2</w:t>
      </w:r>
    </w:p>
    <w:p w14:paraId="08989AD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Pop from Stack 1</w:t>
      </w:r>
    </w:p>
    <w:p w14:paraId="2898F18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Pop from Stack 2</w:t>
      </w:r>
    </w:p>
    <w:p w14:paraId="38A7D32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Display Stacks</w:t>
      </w:r>
    </w:p>
    <w:p w14:paraId="7EDB3C1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Exit</w:t>
      </w:r>
    </w:p>
    <w:p w14:paraId="077CECF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6</w:t>
      </w:r>
    </w:p>
    <w:p w14:paraId="216783E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</w:p>
    <w:p w14:paraId="3FCC9C0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BCE799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8.Implement circular queue using linked list?</w:t>
      </w:r>
    </w:p>
    <w:p w14:paraId="0A5182A1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F368D98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CODE: </w:t>
      </w:r>
    </w:p>
    <w:p w14:paraId="18F48D27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FA4F71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2D39999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 w14:paraId="3501F9E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993AB2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typedef struct Node {</w:t>
      </w:r>
    </w:p>
    <w:p w14:paraId="2DB665A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data;</w:t>
      </w:r>
    </w:p>
    <w:p w14:paraId="1DF665B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next;</w:t>
      </w:r>
    </w:p>
    <w:p w14:paraId="3D76891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 Node;</w:t>
      </w:r>
    </w:p>
    <w:p w14:paraId="0E0E9F9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5E0847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typedef struct {</w:t>
      </w:r>
    </w:p>
    <w:p w14:paraId="6F4CC59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front;</w:t>
      </w:r>
    </w:p>
    <w:p w14:paraId="6ACF7BF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rear;</w:t>
      </w:r>
    </w:p>
    <w:p w14:paraId="07CE471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size;</w:t>
      </w:r>
    </w:p>
    <w:p w14:paraId="3976A2C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 CircularQueue;</w:t>
      </w:r>
    </w:p>
    <w:p w14:paraId="7E6DCF2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3A862F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initQueue(CircularQueue* q) {</w:t>
      </w:r>
    </w:p>
    <w:p w14:paraId="41E09DE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q-&gt;front = NULL;</w:t>
      </w:r>
    </w:p>
    <w:p w14:paraId="60777C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q-&gt;rear = NULL;</w:t>
      </w:r>
    </w:p>
    <w:p w14:paraId="4593AE4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q-&gt;size = 0;</w:t>
      </w:r>
    </w:p>
    <w:p w14:paraId="4BDB684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675036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2592A6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enqueue(CircularQueue* q, int x) {</w:t>
      </w:r>
    </w:p>
    <w:p w14:paraId="4C62890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newNode = (Node*)malloc(sizeof(Node));</w:t>
      </w:r>
    </w:p>
    <w:p w14:paraId="0D73A27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newNode-&gt;data = x;</w:t>
      </w:r>
    </w:p>
    <w:p w14:paraId="3583751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newNode-&gt;next = NULL;</w:t>
      </w:r>
    </w:p>
    <w:p w14:paraId="70C8848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6A7FA3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(q-&gt;front == NULL) {</w:t>
      </w:r>
    </w:p>
    <w:p w14:paraId="5BF20DF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q-&gt;front = newNode;</w:t>
      </w:r>
    </w:p>
    <w:p w14:paraId="20171AE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q-&gt;rear = newNode;</w:t>
      </w:r>
    </w:p>
    <w:p w14:paraId="3365AD8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38131D8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q-&gt;rear-&gt;next = newNode;</w:t>
      </w:r>
    </w:p>
    <w:p w14:paraId="6EEB69E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q-&gt;rear = newNode;</w:t>
      </w:r>
    </w:p>
    <w:p w14:paraId="62E7E16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EF45AC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q-&gt;size++;</w:t>
      </w:r>
    </w:p>
    <w:p w14:paraId="4082BBD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292DA2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235DFE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dequeue(CircularQueue* q) {</w:t>
      </w:r>
    </w:p>
    <w:p w14:paraId="5EF07FE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(q-&gt;front == NULL) {</w:t>
      </w:r>
    </w:p>
    <w:p w14:paraId="646791E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printf("Queue is empty\n");</w:t>
      </w:r>
    </w:p>
    <w:p w14:paraId="6BA4D95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-1;</w:t>
      </w:r>
    </w:p>
    <w:p w14:paraId="6EE8BC9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A26FF7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2C4E5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x = q-&gt;front-&gt;data;</w:t>
      </w:r>
    </w:p>
    <w:p w14:paraId="37CE391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temp = q-&gt;front;</w:t>
      </w:r>
    </w:p>
    <w:p w14:paraId="1F9FAA5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q-&gt;front = q-&gt;front-&gt;next;</w:t>
      </w:r>
    </w:p>
    <w:p w14:paraId="29237C0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50B27F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(q-&gt;front == NULL) {</w:t>
      </w:r>
    </w:p>
    <w:p w14:paraId="0160A3C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q-&gt;rear = NULL;</w:t>
      </w:r>
    </w:p>
    <w:p w14:paraId="36F59A3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F991A0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964C06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free(temp);</w:t>
      </w:r>
    </w:p>
    <w:p w14:paraId="0815BBD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q-&gt;size--;</w:t>
      </w:r>
    </w:p>
    <w:p w14:paraId="20DE656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x;</w:t>
      </w:r>
    </w:p>
    <w:p w14:paraId="6524E4F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3ABBD36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E685AF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displayQueue(CircularQueue* q) {</w:t>
      </w:r>
    </w:p>
    <w:p w14:paraId="275334C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temp = q-&gt;front;</w:t>
      </w:r>
    </w:p>
    <w:p w14:paraId="20B8520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(temp != NULL) {</w:t>
      </w:r>
    </w:p>
    <w:p w14:paraId="4E05ADF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temp-&gt;data);</w:t>
      </w:r>
    </w:p>
    <w:p w14:paraId="507FBB2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temp = temp-&gt;next;</w:t>
      </w:r>
    </w:p>
    <w:p w14:paraId="10455FF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(temp == q-&gt;front) {</w:t>
      </w:r>
    </w:p>
    <w:p w14:paraId="56DF7E7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break;</w:t>
      </w:r>
    </w:p>
    <w:p w14:paraId="039C4F1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420634E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5D15E4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printf("\n");</w:t>
      </w:r>
    </w:p>
    <w:p w14:paraId="3B1B9C6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010933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4D7204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3346DBE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CircularQueue q;</w:t>
      </w:r>
    </w:p>
    <w:p w14:paraId="5B58883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initQueue(&amp;q);</w:t>
      </w:r>
    </w:p>
    <w:p w14:paraId="71D1FF5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D15456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choice, x;</w:t>
      </w:r>
    </w:p>
    <w:p w14:paraId="684D5CA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5B5241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(1) {</w:t>
      </w:r>
    </w:p>
    <w:p w14:paraId="7F57897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printf("1. Enqueue\n");</w:t>
      </w:r>
    </w:p>
    <w:p w14:paraId="7258A3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printf("2. Dequeue\n");</w:t>
      </w:r>
    </w:p>
    <w:p w14:paraId="4D4DF50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printf("3. Display Queue\n");</w:t>
      </w:r>
    </w:p>
    <w:p w14:paraId="0836E7E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printf("4. Exit\n");</w:t>
      </w:r>
    </w:p>
    <w:p w14:paraId="29E9117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printf("Enter your choice: ");</w:t>
      </w:r>
    </w:p>
    <w:p w14:paraId="738A7DF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&amp;choice);</w:t>
      </w:r>
    </w:p>
    <w:p w14:paraId="7A8D0A6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50DF15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switch (choice) {</w:t>
      </w:r>
    </w:p>
    <w:p w14:paraId="561C58E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1:</w:t>
      </w:r>
    </w:p>
    <w:p w14:paraId="68F0489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printf("Enter element to enqueue: ");</w:t>
      </w:r>
    </w:p>
    <w:p w14:paraId="744D26F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scanf("%d", &amp;x);</w:t>
      </w:r>
    </w:p>
    <w:p w14:paraId="1875691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enqueue(&amp;q, x);</w:t>
      </w:r>
    </w:p>
    <w:p w14:paraId="41E8D61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6E4C6EE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2:</w:t>
      </w:r>
    </w:p>
    <w:p w14:paraId="2B040E5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printf("Dequeued element: %d\n", dequeue(&amp;q));</w:t>
      </w:r>
    </w:p>
    <w:p w14:paraId="1873FB2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1CA831A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3:</w:t>
      </w:r>
    </w:p>
    <w:p w14:paraId="64AB705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displayQueue(&amp;q);</w:t>
      </w:r>
    </w:p>
    <w:p w14:paraId="6B2E4AA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0CA4B0F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4:</w:t>
      </w:r>
    </w:p>
    <w:p w14:paraId="1478F56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return 0;</w:t>
      </w:r>
    </w:p>
    <w:p w14:paraId="5126D98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default:</w:t>
      </w:r>
    </w:p>
    <w:p w14:paraId="726621C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printf("Invalid choice\n");</w:t>
      </w:r>
    </w:p>
    <w:p w14:paraId="6EF4849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2A56C8D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CF9ED3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D0A8F0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33F684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B6AC4A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B1172E8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3D87C17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21EC9F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Enqueue</w:t>
      </w:r>
    </w:p>
    <w:p w14:paraId="45B3B98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Dequeue</w:t>
      </w:r>
    </w:p>
    <w:p w14:paraId="2C60C9E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Queue</w:t>
      </w:r>
    </w:p>
    <w:p w14:paraId="45E542C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3D95332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1</w:t>
      </w:r>
    </w:p>
    <w:p w14:paraId="5CB1BB2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to enqueue: 6</w:t>
      </w:r>
    </w:p>
    <w:p w14:paraId="7B120A4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Enqueue</w:t>
      </w:r>
    </w:p>
    <w:p w14:paraId="4BE479A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Dequeue</w:t>
      </w:r>
    </w:p>
    <w:p w14:paraId="4CE8AF0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Queue</w:t>
      </w:r>
    </w:p>
    <w:p w14:paraId="505D4DB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5643662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1</w:t>
      </w:r>
    </w:p>
    <w:p w14:paraId="7C41647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to enqueue: 8</w:t>
      </w:r>
    </w:p>
    <w:p w14:paraId="485ADA0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Enqueue</w:t>
      </w:r>
    </w:p>
    <w:p w14:paraId="6BCC041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Dequeue</w:t>
      </w:r>
    </w:p>
    <w:p w14:paraId="46B0276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Queue</w:t>
      </w:r>
    </w:p>
    <w:p w14:paraId="750D684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684F14D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3</w:t>
      </w:r>
    </w:p>
    <w:p w14:paraId="0EB534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6 8</w:t>
      </w:r>
    </w:p>
    <w:p w14:paraId="5F65974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Enqueue</w:t>
      </w:r>
    </w:p>
    <w:p w14:paraId="164462A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Dequeue</w:t>
      </w:r>
    </w:p>
    <w:p w14:paraId="6E25D11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Queue</w:t>
      </w:r>
    </w:p>
    <w:p w14:paraId="3852FDB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590740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2</w:t>
      </w:r>
    </w:p>
    <w:p w14:paraId="1A9572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Dequeued element: 6</w:t>
      </w:r>
    </w:p>
    <w:p w14:paraId="0740C23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Enqueue</w:t>
      </w:r>
    </w:p>
    <w:p w14:paraId="1237B8B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Dequeue</w:t>
      </w:r>
    </w:p>
    <w:p w14:paraId="1005F56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Queue</w:t>
      </w:r>
    </w:p>
    <w:p w14:paraId="1B5390B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45997BF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3</w:t>
      </w:r>
    </w:p>
    <w:p w14:paraId="3D063F0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8</w:t>
      </w:r>
    </w:p>
    <w:p w14:paraId="72C5AFF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Enqueue</w:t>
      </w:r>
    </w:p>
    <w:p w14:paraId="525B810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Dequeue</w:t>
      </w:r>
    </w:p>
    <w:p w14:paraId="4CFD6FF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Queue</w:t>
      </w:r>
    </w:p>
    <w:p w14:paraId="7515B31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77120C4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4</w:t>
      </w:r>
    </w:p>
    <w:p w14:paraId="5255080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D0E3592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9.Write a function to reverse a singly linked list?</w:t>
      </w:r>
    </w:p>
    <w:p w14:paraId="3ED4FC16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60BDAE7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CODE: </w:t>
      </w:r>
    </w:p>
    <w:p w14:paraId="273537F8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2E4A553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40E17E4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 w14:paraId="1CF3080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8C0326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typedef struct Node {</w:t>
      </w:r>
    </w:p>
    <w:p w14:paraId="5459401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data;</w:t>
      </w:r>
    </w:p>
    <w:p w14:paraId="6CA21B8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next;</w:t>
      </w:r>
    </w:p>
    <w:p w14:paraId="773DA95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 Node;</w:t>
      </w:r>
    </w:p>
    <w:p w14:paraId="74B34E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1EF7FE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typedef struct {</w:t>
      </w:r>
    </w:p>
    <w:p w14:paraId="6E3CD3C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head;</w:t>
      </w:r>
    </w:p>
    <w:p w14:paraId="49A8BAA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 LinkedList;</w:t>
      </w:r>
    </w:p>
    <w:p w14:paraId="70C2AE7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30DD59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initList(LinkedList* list) {</w:t>
      </w:r>
    </w:p>
    <w:p w14:paraId="73DAA14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list-&gt;head = NULL;</w:t>
      </w:r>
    </w:p>
    <w:p w14:paraId="1DBD933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089A24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94CA2C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append(LinkedList* list, int x) {</w:t>
      </w:r>
    </w:p>
    <w:p w14:paraId="78A550D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newNode = (Node*)malloc(sizeof(Node));</w:t>
      </w:r>
    </w:p>
    <w:p w14:paraId="192D8B3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newNode-&gt;data = x;</w:t>
      </w:r>
    </w:p>
    <w:p w14:paraId="21BC9DC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newNode-&gt;next = NULL;</w:t>
      </w:r>
    </w:p>
    <w:p w14:paraId="14B7095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A2B0FC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(list-&gt;head == NULL) {</w:t>
      </w:r>
    </w:p>
    <w:p w14:paraId="3500C7E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list-&gt;head = newNode;</w:t>
      </w:r>
    </w:p>
    <w:p w14:paraId="3F91795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4E97CF4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Node* temp = list-&gt;head;</w:t>
      </w:r>
    </w:p>
    <w:p w14:paraId="4519D67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while (temp-&gt;next != NULL) {</w:t>
      </w:r>
    </w:p>
    <w:p w14:paraId="23D38D1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temp = temp-&gt;next;</w:t>
      </w:r>
    </w:p>
    <w:p w14:paraId="0DA3DB0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0C588A2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temp-&gt;next = newNode;</w:t>
      </w:r>
    </w:p>
    <w:p w14:paraId="3225C20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32DEBE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079B37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8B6A07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reverseList(LinkedList* list) {</w:t>
      </w:r>
    </w:p>
    <w:p w14:paraId="0936B40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prev = NULL;</w:t>
      </w:r>
    </w:p>
    <w:p w14:paraId="0B44C0D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current = list-&gt;head;</w:t>
      </w:r>
    </w:p>
    <w:p w14:paraId="0635C92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next = NULL;</w:t>
      </w:r>
    </w:p>
    <w:p w14:paraId="3AE8209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4BD8C5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(current != NULL) {</w:t>
      </w:r>
    </w:p>
    <w:p w14:paraId="69E7F88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next = current-&gt;next;</w:t>
      </w:r>
    </w:p>
    <w:p w14:paraId="0685336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current-&gt;next = prev;</w:t>
      </w:r>
    </w:p>
    <w:p w14:paraId="1AB28CF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prev = current;</w:t>
      </w:r>
    </w:p>
    <w:p w14:paraId="636FD43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current = next;</w:t>
      </w:r>
    </w:p>
    <w:p w14:paraId="4EF2AAA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1DA0D6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B6FB2D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list-&gt;head = prev;</w:t>
      </w:r>
    </w:p>
    <w:p w14:paraId="19DAA77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6C146CD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872785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displayList(LinkedList* list) {</w:t>
      </w:r>
    </w:p>
    <w:p w14:paraId="64DC9F5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temp = list-&gt;head;</w:t>
      </w:r>
    </w:p>
    <w:p w14:paraId="5931D1C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(temp != NULL) {</w:t>
      </w:r>
    </w:p>
    <w:p w14:paraId="00A770D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temp-&gt;data);</w:t>
      </w:r>
    </w:p>
    <w:p w14:paraId="4BF42E8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temp = temp-&gt;next;</w:t>
      </w:r>
    </w:p>
    <w:p w14:paraId="59D1AF4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97982F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printf("\n");</w:t>
      </w:r>
    </w:p>
    <w:p w14:paraId="6CBCB55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83E80D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78616C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2758818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LinkedList list;</w:t>
      </w:r>
    </w:p>
    <w:p w14:paraId="2927B87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initList(&amp;list);</w:t>
      </w:r>
    </w:p>
    <w:p w14:paraId="76A8233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4F3890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choice, x;</w:t>
      </w:r>
    </w:p>
    <w:p w14:paraId="6278309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329FA0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(1) {</w:t>
      </w:r>
    </w:p>
    <w:p w14:paraId="1A5C52E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printf("1. Append\n");</w:t>
      </w:r>
    </w:p>
    <w:p w14:paraId="276DCD1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printf("2. Reverse List\n");</w:t>
      </w:r>
    </w:p>
    <w:p w14:paraId="6D0EDC0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printf("3. Display List\n");</w:t>
      </w:r>
    </w:p>
    <w:p w14:paraId="5D95A6C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printf("4. Exit\n");</w:t>
      </w:r>
    </w:p>
    <w:p w14:paraId="2BAE289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printf("Enter your choice: ");</w:t>
      </w:r>
    </w:p>
    <w:p w14:paraId="1052C7C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&amp;choice);</w:t>
      </w:r>
    </w:p>
    <w:p w14:paraId="624D733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5897C6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switch (choice) {</w:t>
      </w:r>
    </w:p>
    <w:p w14:paraId="1854FC6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1:</w:t>
      </w:r>
    </w:p>
    <w:p w14:paraId="572676C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printf("Enter element to append: ");</w:t>
      </w:r>
    </w:p>
    <w:p w14:paraId="6583DC0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scanf("%d", &amp;x);</w:t>
      </w:r>
    </w:p>
    <w:p w14:paraId="20B483B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append(&amp;list, x);</w:t>
      </w:r>
    </w:p>
    <w:p w14:paraId="1532959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242CA1A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2:</w:t>
      </w:r>
    </w:p>
    <w:p w14:paraId="65B0B33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reverseList(&amp;list);</w:t>
      </w:r>
    </w:p>
    <w:p w14:paraId="0A837D6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19A2DB8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3:</w:t>
      </w:r>
    </w:p>
    <w:p w14:paraId="75BFB4F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displayList(&amp;list);</w:t>
      </w:r>
    </w:p>
    <w:p w14:paraId="3E01FF2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41DD480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4:</w:t>
      </w:r>
    </w:p>
    <w:p w14:paraId="1483852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return 0;</w:t>
      </w:r>
    </w:p>
    <w:p w14:paraId="36FEFA9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default:</w:t>
      </w:r>
    </w:p>
    <w:p w14:paraId="6DF3BFA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printf("Invalid choice\n");</w:t>
      </w:r>
    </w:p>
    <w:p w14:paraId="62A73F5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4B811C6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9EB432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57EB83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7B936C6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D21EDF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F1D2E2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OUTPUT: </w:t>
      </w:r>
    </w:p>
    <w:p w14:paraId="39F755D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0689E0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Append</w:t>
      </w:r>
    </w:p>
    <w:p w14:paraId="7F2FEA7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Reverse List</w:t>
      </w:r>
    </w:p>
    <w:p w14:paraId="6704BBF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List</w:t>
      </w:r>
    </w:p>
    <w:p w14:paraId="2CFF9B1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240CC82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1</w:t>
      </w:r>
    </w:p>
    <w:p w14:paraId="7F58342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to append: 6</w:t>
      </w:r>
    </w:p>
    <w:p w14:paraId="3CB6420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Append</w:t>
      </w:r>
    </w:p>
    <w:p w14:paraId="5D26478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Reverse List</w:t>
      </w:r>
    </w:p>
    <w:p w14:paraId="5804776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List</w:t>
      </w:r>
    </w:p>
    <w:p w14:paraId="1A4A853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65F4904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1</w:t>
      </w:r>
    </w:p>
    <w:p w14:paraId="37F4B08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to append: 7</w:t>
      </w:r>
    </w:p>
    <w:p w14:paraId="0A44AF1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Append</w:t>
      </w:r>
    </w:p>
    <w:p w14:paraId="3863A85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Reverse List</w:t>
      </w:r>
    </w:p>
    <w:p w14:paraId="2AF5F2A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List</w:t>
      </w:r>
    </w:p>
    <w:p w14:paraId="20D2958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10DE89F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1</w:t>
      </w:r>
    </w:p>
    <w:p w14:paraId="5EFCE2C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to append: 5</w:t>
      </w:r>
    </w:p>
    <w:p w14:paraId="54D2C95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Append</w:t>
      </w:r>
    </w:p>
    <w:p w14:paraId="609319B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Reverse List</w:t>
      </w:r>
    </w:p>
    <w:p w14:paraId="66CF548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List</w:t>
      </w:r>
    </w:p>
    <w:p w14:paraId="3485577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0865738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3</w:t>
      </w:r>
    </w:p>
    <w:p w14:paraId="47109C7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6 7 5</w:t>
      </w:r>
    </w:p>
    <w:p w14:paraId="4D2909A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Append</w:t>
      </w:r>
    </w:p>
    <w:p w14:paraId="15931B4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Reverse List</w:t>
      </w:r>
    </w:p>
    <w:p w14:paraId="12D2E27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List</w:t>
      </w:r>
    </w:p>
    <w:p w14:paraId="2B08B09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406A337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2</w:t>
      </w:r>
    </w:p>
    <w:p w14:paraId="7E2580B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Append</w:t>
      </w:r>
    </w:p>
    <w:p w14:paraId="5965B8A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Reverse List</w:t>
      </w:r>
    </w:p>
    <w:p w14:paraId="01BF26C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List</w:t>
      </w:r>
    </w:p>
    <w:p w14:paraId="2D86312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1702327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3</w:t>
      </w:r>
    </w:p>
    <w:p w14:paraId="71AD3D3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5 7 6</w:t>
      </w:r>
    </w:p>
    <w:p w14:paraId="4714BE6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Append</w:t>
      </w:r>
    </w:p>
    <w:p w14:paraId="137A7D3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Reverse List</w:t>
      </w:r>
    </w:p>
    <w:p w14:paraId="39C8E74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Display List</w:t>
      </w:r>
    </w:p>
    <w:p w14:paraId="4A84EDB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Exit</w:t>
      </w:r>
    </w:p>
    <w:p w14:paraId="50C73A9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your choice: 4</w:t>
      </w:r>
    </w:p>
    <w:p w14:paraId="5B39EDE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0EE5C3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10.Write a function to find a number in a singly linked list?</w:t>
      </w:r>
    </w:p>
    <w:p w14:paraId="2719FCC9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58F454AB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CODE: </w:t>
      </w:r>
    </w:p>
    <w:p w14:paraId="7AEB4A4D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459EC86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7226E44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 w14:paraId="6352011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typedef struct Node {</w:t>
      </w:r>
    </w:p>
    <w:p w14:paraId="2A590DD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data;</w:t>
      </w:r>
    </w:p>
    <w:p w14:paraId="67887B6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next;</w:t>
      </w:r>
    </w:p>
    <w:p w14:paraId="7350A77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 Node;</w:t>
      </w:r>
    </w:p>
    <w:p w14:paraId="7B04989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D2D3C6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Node* createNode(int data) {</w:t>
      </w:r>
    </w:p>
    <w:p w14:paraId="72427D5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newNode = (Node*)malloc(sizeof(Node));</w:t>
      </w:r>
    </w:p>
    <w:p w14:paraId="4E1F78A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(!newNode) {</w:t>
      </w:r>
    </w:p>
    <w:p w14:paraId="3D16A18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printf("Memory error\n");</w:t>
      </w:r>
    </w:p>
    <w:p w14:paraId="105FD8D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NULL;</w:t>
      </w:r>
    </w:p>
    <w:p w14:paraId="0F75FBB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60921C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newNode-&gt;data = data;</w:t>
      </w:r>
    </w:p>
    <w:p w14:paraId="0A962AF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newNode-&gt;next = NULL;</w:t>
      </w:r>
    </w:p>
    <w:p w14:paraId="376E621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newNode;</w:t>
      </w:r>
    </w:p>
    <w:p w14:paraId="427517D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1AA20A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3BA740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findNode(Node* head, int key) {</w:t>
      </w:r>
    </w:p>
    <w:p w14:paraId="52F3AF6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current = head;</w:t>
      </w:r>
    </w:p>
    <w:p w14:paraId="6D95763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position = 1;</w:t>
      </w:r>
    </w:p>
    <w:p w14:paraId="316579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2562FD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(current != NULL) {</w:t>
      </w:r>
    </w:p>
    <w:p w14:paraId="3F85540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(current-&gt;data == key) {</w:t>
      </w:r>
    </w:p>
    <w:p w14:paraId="3C2A99D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position;</w:t>
      </w:r>
    </w:p>
    <w:p w14:paraId="02B0019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07BCC39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current = current-&gt;next;</w:t>
      </w:r>
    </w:p>
    <w:p w14:paraId="29C5261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position++;</w:t>
      </w:r>
    </w:p>
    <w:p w14:paraId="288AA5C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01CCC8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7161BE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-1; </w:t>
      </w:r>
    </w:p>
    <w:p w14:paraId="6D7A69A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4B3D39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604813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printList(Node* head) {</w:t>
      </w:r>
    </w:p>
    <w:p w14:paraId="3D33649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(head != NULL) {</w:t>
      </w:r>
    </w:p>
    <w:p w14:paraId="02BE129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head-&gt;data);</w:t>
      </w:r>
    </w:p>
    <w:p w14:paraId="371268D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head = head-&gt;next;</w:t>
      </w:r>
    </w:p>
    <w:p w14:paraId="12F6FEC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A9F2E6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printf("\n");</w:t>
      </w:r>
    </w:p>
    <w:p w14:paraId="7E7089D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800E5D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CD988F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2FEF1BB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n;</w:t>
      </w:r>
    </w:p>
    <w:p w14:paraId="6BD53AD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number of elements in the linked list: ");</w:t>
      </w:r>
    </w:p>
    <w:p w14:paraId="7B30E56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&amp;n);</w:t>
      </w:r>
    </w:p>
    <w:p w14:paraId="0AE6211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2F156F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head = NULL;</w:t>
      </w:r>
    </w:p>
    <w:p w14:paraId="3A300E1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current = NULL;</w:t>
      </w:r>
    </w:p>
    <w:p w14:paraId="0CD9EE5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849BA0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2A39D7C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data;</w:t>
      </w:r>
    </w:p>
    <w:p w14:paraId="2B379EC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printf("Enter element %d: ", i + 1);</w:t>
      </w:r>
    </w:p>
    <w:p w14:paraId="6F935F7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&amp;data);</w:t>
      </w:r>
    </w:p>
    <w:p w14:paraId="761C149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55DE09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Node* newNode = createNode(data);</w:t>
      </w:r>
    </w:p>
    <w:p w14:paraId="3BBF49D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(head == NULL) {</w:t>
      </w:r>
    </w:p>
    <w:p w14:paraId="5667993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head = newNode;</w:t>
      </w:r>
    </w:p>
    <w:p w14:paraId="332D110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current = head;</w:t>
      </w:r>
    </w:p>
    <w:p w14:paraId="4FCC5DE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{</w:t>
      </w:r>
    </w:p>
    <w:p w14:paraId="47D735A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current-&gt;next = newNode;</w:t>
      </w:r>
    </w:p>
    <w:p w14:paraId="208D2E0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current = current-&gt;next;</w:t>
      </w:r>
    </w:p>
    <w:p w14:paraId="41DC267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778EFEC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427382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009147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printf("Linked list: ");</w:t>
      </w:r>
    </w:p>
    <w:p w14:paraId="15757F7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printList(head);</w:t>
      </w:r>
    </w:p>
    <w:p w14:paraId="59D6462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F8789B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key;</w:t>
      </w:r>
    </w:p>
    <w:p w14:paraId="71A3739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a value to search for: ");</w:t>
      </w:r>
    </w:p>
    <w:p w14:paraId="3E47296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&amp;key);</w:t>
      </w:r>
    </w:p>
    <w:p w14:paraId="617735E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07B4DE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position = findNode(head, key);</w:t>
      </w:r>
    </w:p>
    <w:p w14:paraId="1A8AE10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6259F4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(position != -1) {</w:t>
      </w:r>
    </w:p>
    <w:p w14:paraId="6322063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printf("Found %d at position %d\n", key, position);</w:t>
      </w:r>
    </w:p>
    <w:p w14:paraId="4EA5C8A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0A5C9E1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not found in the list\n", key);</w:t>
      </w:r>
    </w:p>
    <w:p w14:paraId="6D9C09A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ECDBE7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2E27FBF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747C43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DAC10D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77C8259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OUTPUT: </w:t>
      </w:r>
    </w:p>
    <w:p w14:paraId="56B45AA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B53EE5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number of elements in the linked list: 4</w:t>
      </w:r>
    </w:p>
    <w:p w14:paraId="0B0E714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1: 1</w:t>
      </w:r>
    </w:p>
    <w:p w14:paraId="000BA5D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2: 6</w:t>
      </w:r>
    </w:p>
    <w:p w14:paraId="685CA17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3: 4</w:t>
      </w:r>
    </w:p>
    <w:p w14:paraId="20D17B4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element 4: 8</w:t>
      </w:r>
    </w:p>
    <w:p w14:paraId="1AE50C3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Linked list: 1 6 4 8</w:t>
      </w:r>
    </w:p>
    <w:p w14:paraId="2A9E131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a value to search for: 4</w:t>
      </w:r>
    </w:p>
    <w:p w14:paraId="2393880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Found 4 at position 3</w:t>
      </w:r>
    </w:p>
    <w:p w14:paraId="5AC893B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01F1B0F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11.Write a function to create a linked list where it will insert a given number in the list?</w:t>
      </w:r>
    </w:p>
    <w:p w14:paraId="0AE84938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E835E8E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CODE: </w:t>
      </w:r>
    </w:p>
    <w:p w14:paraId="6B631C27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2FD512A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24F431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 w14:paraId="282E4F4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typedef struct Node {</w:t>
      </w:r>
    </w:p>
    <w:p w14:paraId="61F08F0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data;</w:t>
      </w:r>
    </w:p>
    <w:p w14:paraId="302E747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Node* next;</w:t>
      </w:r>
    </w:p>
    <w:p w14:paraId="72941CB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 Node;</w:t>
      </w:r>
    </w:p>
    <w:p w14:paraId="63F742B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Node* createNode(int data) {</w:t>
      </w:r>
    </w:p>
    <w:p w14:paraId="57E0105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newNode = (Node*)malloc(sizeof(Node));</w:t>
      </w:r>
    </w:p>
    <w:p w14:paraId="155C22C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(!newNode) {</w:t>
      </w:r>
    </w:p>
    <w:p w14:paraId="1BC4F4D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printf("Memory error\n");</w:t>
      </w:r>
    </w:p>
    <w:p w14:paraId="2CC9144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NULL;</w:t>
      </w:r>
    </w:p>
    <w:p w14:paraId="1AC746E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03EDCC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newNode-&gt;data = data;</w:t>
      </w:r>
    </w:p>
    <w:p w14:paraId="7B8B4D9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newNode-&gt;next = NULL;</w:t>
      </w:r>
    </w:p>
    <w:p w14:paraId="7CF24D7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newNode;</w:t>
      </w:r>
    </w:p>
    <w:p w14:paraId="3127700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6CB0AF6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insertAtBeginning(Node** head, int data) {</w:t>
      </w:r>
    </w:p>
    <w:p w14:paraId="79646D5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newNode = createNode(data);</w:t>
      </w:r>
    </w:p>
    <w:p w14:paraId="2AD5C31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(*head == NULL) {</w:t>
      </w:r>
    </w:p>
    <w:p w14:paraId="152D8AB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*head = newNode;</w:t>
      </w:r>
    </w:p>
    <w:p w14:paraId="35DBCA7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1FCDD9E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newNode-&gt;next = *head;</w:t>
      </w:r>
    </w:p>
    <w:p w14:paraId="39594A2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*head = newNode;</w:t>
      </w:r>
    </w:p>
    <w:p w14:paraId="60EC244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EF8FDD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16BE75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insertAtEnd(Node** head, int data) {</w:t>
      </w:r>
    </w:p>
    <w:p w14:paraId="1AD55C0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newNode = createNode(data);</w:t>
      </w:r>
    </w:p>
    <w:p w14:paraId="054824B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(*head == NULL) {</w:t>
      </w:r>
    </w:p>
    <w:p w14:paraId="70BBC39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*head = newNode;</w:t>
      </w:r>
    </w:p>
    <w:p w14:paraId="1637341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174E399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Node* current = *head;</w:t>
      </w:r>
    </w:p>
    <w:p w14:paraId="3CBAEB2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while (current-&gt;next != NULL) {</w:t>
      </w:r>
    </w:p>
    <w:p w14:paraId="6FE7D01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current = current-&gt;next;</w:t>
      </w:r>
    </w:p>
    <w:p w14:paraId="07A636B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7316B6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current-&gt;next = newNode;</w:t>
      </w:r>
    </w:p>
    <w:p w14:paraId="220E56C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EF4E46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679298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140BAF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insertAtPosition(Node** head, int data, int position) {</w:t>
      </w:r>
    </w:p>
    <w:p w14:paraId="5B8051D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newNode = createNode(data);</w:t>
      </w:r>
    </w:p>
    <w:p w14:paraId="74B1947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(position == 1) {</w:t>
      </w:r>
    </w:p>
    <w:p w14:paraId="0ACB3E4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insertAtBeginning(head, data);</w:t>
      </w:r>
    </w:p>
    <w:p w14:paraId="7CCCB30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64E6CE3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Node* current = *head;</w:t>
      </w:r>
    </w:p>
    <w:p w14:paraId="45B86DB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count = 1;</w:t>
      </w:r>
    </w:p>
    <w:p w14:paraId="509B332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while (current != NULL &amp;&amp; count &lt; position - 1) {</w:t>
      </w:r>
    </w:p>
    <w:p w14:paraId="748D2E0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current = current-&gt;next;</w:t>
      </w:r>
    </w:p>
    <w:p w14:paraId="0A9EE8D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count++;</w:t>
      </w:r>
    </w:p>
    <w:p w14:paraId="3578C93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033AF95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(current == NULL) {</w:t>
      </w:r>
    </w:p>
    <w:p w14:paraId="761168D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printf("Position out of range\n");</w:t>
      </w:r>
    </w:p>
    <w:p w14:paraId="080FF63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return;</w:t>
      </w:r>
    </w:p>
    <w:p w14:paraId="29AF6B9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43E81CE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newNode-&gt;next = current-&gt;next;</w:t>
      </w:r>
    </w:p>
    <w:p w14:paraId="5DB1006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current-&gt;next = newNode;</w:t>
      </w:r>
    </w:p>
    <w:p w14:paraId="6B15011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A2407D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70374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printList(Node* head) {</w:t>
      </w:r>
    </w:p>
    <w:p w14:paraId="6DBFA5A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(head != NULL) {</w:t>
      </w:r>
    </w:p>
    <w:p w14:paraId="78919D5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head-&gt;data);</w:t>
      </w:r>
    </w:p>
    <w:p w14:paraId="55B398F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head = head-&gt;next;</w:t>
      </w:r>
    </w:p>
    <w:p w14:paraId="3A82221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D53D27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printf("\n");</w:t>
      </w:r>
    </w:p>
    <w:p w14:paraId="456A247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16FC41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A0E308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13EBE5C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head = NULL;</w:t>
      </w:r>
    </w:p>
    <w:p w14:paraId="0F45A71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5FE6DF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n;</w:t>
      </w:r>
    </w:p>
    <w:p w14:paraId="3B3E6FB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number of nodes: ");</w:t>
      </w:r>
    </w:p>
    <w:p w14:paraId="79A5C9B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&amp;n);</w:t>
      </w:r>
    </w:p>
    <w:p w14:paraId="01498FC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0B11B8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695C6A2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data;</w:t>
      </w:r>
    </w:p>
    <w:p w14:paraId="7776EC0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printf("Enter data for node %d: ", i + 1);</w:t>
      </w:r>
    </w:p>
    <w:p w14:paraId="21D2BEB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&amp;data);</w:t>
      </w:r>
    </w:p>
    <w:p w14:paraId="351A6D9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insertAtEnd(&amp;head, data);</w:t>
      </w:r>
    </w:p>
    <w:p w14:paraId="066507F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AEEC06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DA1F6D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printf("Linked list: ");</w:t>
      </w:r>
    </w:p>
    <w:p w14:paraId="656BC16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printList(head);</w:t>
      </w:r>
    </w:p>
    <w:p w14:paraId="1B0EFD3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35E31D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position, data;</w:t>
      </w:r>
    </w:p>
    <w:p w14:paraId="469ECD1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a position to insert a new node: ");</w:t>
      </w:r>
    </w:p>
    <w:p w14:paraId="10A2EA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&amp;position);</w:t>
      </w:r>
    </w:p>
    <w:p w14:paraId="52AF1C8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data for the new node: ");</w:t>
      </w:r>
    </w:p>
    <w:p w14:paraId="0DD2782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&amp;data);</w:t>
      </w:r>
    </w:p>
    <w:p w14:paraId="26216C0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BFE66C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insertAtPosition(&amp;head, data, position);</w:t>
      </w:r>
    </w:p>
    <w:p w14:paraId="5DD36E1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95786C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printf("Linked list after inserting at position %d: ", position);</w:t>
      </w:r>
    </w:p>
    <w:p w14:paraId="22ED839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printList(head);</w:t>
      </w:r>
    </w:p>
    <w:p w14:paraId="1CCF067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B4F196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14DC4F8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76E6E1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FD297A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OUTPUT: </w:t>
      </w:r>
    </w:p>
    <w:p w14:paraId="38FD672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19C8EF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number of nodes: 5</w:t>
      </w:r>
    </w:p>
    <w:p w14:paraId="542C723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data for node 1: 6</w:t>
      </w:r>
    </w:p>
    <w:p w14:paraId="0FC5CF9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data for node 2: 4</w:t>
      </w:r>
    </w:p>
    <w:p w14:paraId="0B95323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data for node 3: 8</w:t>
      </w:r>
    </w:p>
    <w:p w14:paraId="476B271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data for node 4: 9</w:t>
      </w:r>
    </w:p>
    <w:p w14:paraId="53E8EB0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data for node 5: 3</w:t>
      </w:r>
    </w:p>
    <w:p w14:paraId="2DC4E41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Linked list: 6 4 8 9 3</w:t>
      </w:r>
    </w:p>
    <w:p w14:paraId="7E6EC51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a position to insert a new node: 2</w:t>
      </w:r>
    </w:p>
    <w:p w14:paraId="617F854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data for the new node: 7</w:t>
      </w:r>
    </w:p>
    <w:p w14:paraId="10FC641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Linked list after inserting at position 2: 6 7 4 8 9 3</w:t>
      </w:r>
    </w:p>
    <w:p w14:paraId="705176B2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63AA07C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12.Print a magic triangle?</w:t>
      </w:r>
    </w:p>
    <w:p w14:paraId="17BEBBB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1FCBAB3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CODE: </w:t>
      </w:r>
    </w:p>
    <w:p w14:paraId="528F853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F94C02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</w:t>
      </w:r>
    </w:p>
    <w:p w14:paraId="3E48AE3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#include &lt;stdio.h&gt;</w:t>
      </w:r>
    </w:p>
    <w:p w14:paraId="11739E7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0C449D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63C9513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rows, i, j, num;</w:t>
      </w:r>
    </w:p>
    <w:p w14:paraId="2AFAAEC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6F41D0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number of rows: ");</w:t>
      </w:r>
    </w:p>
    <w:p w14:paraId="59108BB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&amp;rows);</w:t>
      </w:r>
    </w:p>
    <w:p w14:paraId="5F1F1E3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E213B6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 = 0; i &lt; rows; i++) {</w:t>
      </w:r>
    </w:p>
    <w:p w14:paraId="4A42F4C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num = 1;</w:t>
      </w:r>
    </w:p>
    <w:p w14:paraId="0A7ED3F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(j = 0; j &lt;= i; j++) {</w:t>
      </w:r>
    </w:p>
    <w:p w14:paraId="3AB7388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printf("%4d", num);</w:t>
      </w:r>
    </w:p>
    <w:p w14:paraId="49A4806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num = num * (i - j) / (j + 1);</w:t>
      </w:r>
    </w:p>
    <w:p w14:paraId="241F97D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174CCA2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printf("\n");</w:t>
      </w:r>
    </w:p>
    <w:p w14:paraId="272D380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8964E6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F7C6B1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1F7F0D4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39614C7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61D343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OUTPUT: </w:t>
      </w:r>
    </w:p>
    <w:p w14:paraId="231550CC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FABE40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number of rows: 5</w:t>
      </w:r>
    </w:p>
    <w:p w14:paraId="5FD8B28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1</w:t>
      </w:r>
    </w:p>
    <w:p w14:paraId="74322A3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1   1</w:t>
      </w:r>
    </w:p>
    <w:p w14:paraId="1ED8019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1   2   1</w:t>
      </w:r>
    </w:p>
    <w:p w14:paraId="7D917E1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1   3   3   1</w:t>
      </w:r>
    </w:p>
    <w:p w14:paraId="7AD3B55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1   4   6   4   1</w:t>
      </w:r>
    </w:p>
    <w:p w14:paraId="5DE23B1D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224FC0E7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13.Write a program to convert the given binary to decimal?</w:t>
      </w:r>
    </w:p>
    <w:p w14:paraId="490FE76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0190CAAE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CODE: </w:t>
      </w:r>
    </w:p>
    <w:p w14:paraId="2EED5C7D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1F36D42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37659F1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&lt;string.h&gt;</w:t>
      </w:r>
    </w:p>
    <w:p w14:paraId="7EF376C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binaryToDecimal(char *binary) {</w:t>
      </w:r>
    </w:p>
    <w:p w14:paraId="6BF56AE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decimal = 0;</w:t>
      </w:r>
    </w:p>
    <w:p w14:paraId="1E9C30C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base = 1;</w:t>
      </w:r>
    </w:p>
    <w:p w14:paraId="541E412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len = strlen(binary);</w:t>
      </w:r>
    </w:p>
    <w:p w14:paraId="65A66CA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F159EE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len - 1; i &gt;= 0; i--) {</w:t>
      </w:r>
    </w:p>
    <w:p w14:paraId="1FA3451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(binary[i] == '1') {</w:t>
      </w:r>
    </w:p>
    <w:p w14:paraId="056C1B8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decimal += base;</w:t>
      </w:r>
    </w:p>
    <w:p w14:paraId="17D3DA7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5D62C45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base *= 2;</w:t>
      </w:r>
    </w:p>
    <w:p w14:paraId="5C3A6CD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F00F21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018B39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decimal;</w:t>
      </w:r>
    </w:p>
    <w:p w14:paraId="59D01F8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95F36E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1E42F0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4D5BAC4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char binary[100];</w:t>
      </w:r>
    </w:p>
    <w:p w14:paraId="3C2531A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9CFD1E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a binary number: ");</w:t>
      </w:r>
    </w:p>
    <w:p w14:paraId="63F6A06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scanf("%s", binary);</w:t>
      </w:r>
    </w:p>
    <w:p w14:paraId="08B0191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strlen(binary); i++) {</w:t>
      </w:r>
    </w:p>
    <w:p w14:paraId="63E9F7A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(binary[i] != '0' &amp;&amp; binary[i] != '1') {</w:t>
      </w:r>
    </w:p>
    <w:p w14:paraId="32DC5E0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printf("Invalid binary number. Please enter only 0s and 1s.\n");</w:t>
      </w:r>
    </w:p>
    <w:p w14:paraId="643988E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1;</w:t>
      </w:r>
    </w:p>
    <w:p w14:paraId="32A4AE9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54F4CBE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28D266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1660D1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decimal = binaryToDecimal(binary);</w:t>
      </w:r>
    </w:p>
    <w:p w14:paraId="0F3C199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printf("Decimal equivalent: %d\n", decimal);</w:t>
      </w:r>
    </w:p>
    <w:p w14:paraId="14C6424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D883CB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6451A7E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78A268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27AF22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E6F1277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OUTPUT: </w:t>
      </w:r>
    </w:p>
    <w:p w14:paraId="6A282C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07754F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a binary number: 1001</w:t>
      </w:r>
    </w:p>
    <w:p w14:paraId="53C71B3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Decimal equivalent: 9</w:t>
      </w:r>
    </w:p>
    <w:p w14:paraId="7761AAB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3B49718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14.Write a program to implement binary search in a given set of numbers?</w:t>
      </w:r>
    </w:p>
    <w:p w14:paraId="333B08D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2C9E2F21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CODE: </w:t>
      </w:r>
    </w:p>
    <w:p w14:paraId="633D6F4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49C3919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1908137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binarySearch(int arr[], int low, int high, int target) {</w:t>
      </w:r>
    </w:p>
    <w:p w14:paraId="01CA656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(low &lt;= high) {</w:t>
      </w:r>
    </w:p>
    <w:p w14:paraId="3468E79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mid = (low + high) / 2;</w:t>
      </w:r>
    </w:p>
    <w:p w14:paraId="3CE376A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(arr[mid] == target) {</w:t>
      </w:r>
    </w:p>
    <w:p w14:paraId="1A0B006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mid;</w:t>
      </w:r>
    </w:p>
    <w:p w14:paraId="6FCB4A4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056F631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(arr[mid] &gt; target) {</w:t>
      </w:r>
    </w:p>
    <w:p w14:paraId="6B48418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high = mid - 1;</w:t>
      </w:r>
    </w:p>
    <w:p w14:paraId="5ABA816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26BDC9D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else {</w:t>
      </w:r>
    </w:p>
    <w:p w14:paraId="04A5CD6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low = mid + 1;</w:t>
      </w:r>
    </w:p>
    <w:p w14:paraId="5752D17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50E14E4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F82A71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-1;</w:t>
      </w:r>
    </w:p>
    <w:p w14:paraId="55B62E6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26CC22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5E262E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3E22296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n;</w:t>
      </w:r>
    </w:p>
    <w:p w14:paraId="47844DA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number of elements: ");</w:t>
      </w:r>
    </w:p>
    <w:p w14:paraId="5B519E2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&amp;n);</w:t>
      </w:r>
    </w:p>
    <w:p w14:paraId="3A9D933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5C8BE2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arr[n];</w:t>
      </w:r>
    </w:p>
    <w:p w14:paraId="39D906B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elements in ascending order: \n");</w:t>
      </w:r>
    </w:p>
    <w:p w14:paraId="411E0DC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3871D4E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&amp;arr[i]);</w:t>
      </w:r>
    </w:p>
    <w:p w14:paraId="0293294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FAF017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92189D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target;</w:t>
      </w:r>
    </w:p>
    <w:p w14:paraId="6EC0DEF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target element to search: ");</w:t>
      </w:r>
    </w:p>
    <w:p w14:paraId="70F992E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&amp;target);</w:t>
      </w:r>
    </w:p>
    <w:p w14:paraId="460A3B6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EEA0EB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result = binarySearch(arr, 0, n - 1, target);</w:t>
      </w:r>
    </w:p>
    <w:p w14:paraId="666577F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BA6A6E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(result != -1) {</w:t>
      </w:r>
    </w:p>
    <w:p w14:paraId="2292450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printf("Element found at index %d\n", result);</w:t>
      </w:r>
    </w:p>
    <w:p w14:paraId="7E74A58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5FF7B0B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printf("Element not found\n");</w:t>
      </w:r>
    </w:p>
    <w:p w14:paraId="0558C39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7E2FE50">
      <w:pPr>
        <w:numPr>
          <w:ilvl w:val="0"/>
          <w:numId w:val="0"/>
        </w:numPr>
        <w:ind w:firstLine="320" w:firstLineChars="10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return 0;</w:t>
      </w:r>
    </w:p>
    <w:p w14:paraId="60942F8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3B4BBD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C6B29DB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OUTPUT: </w:t>
      </w:r>
    </w:p>
    <w:p w14:paraId="72CCBEE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0DAFE3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number of elements: 5</w:t>
      </w:r>
    </w:p>
    <w:p w14:paraId="54BD26E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elements in ascending order:</w:t>
      </w:r>
    </w:p>
    <w:p w14:paraId="7E7AC56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</w:t>
      </w:r>
    </w:p>
    <w:p w14:paraId="510F515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</w:t>
      </w:r>
    </w:p>
    <w:p w14:paraId="3A1B186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</w:t>
      </w:r>
    </w:p>
    <w:p w14:paraId="448B140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7</w:t>
      </w:r>
    </w:p>
    <w:p w14:paraId="04BB3E0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8</w:t>
      </w:r>
    </w:p>
    <w:p w14:paraId="618A6A7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target element to search: 5</w:t>
      </w:r>
    </w:p>
    <w:p w14:paraId="3BFE519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Element found at index 1</w:t>
      </w:r>
    </w:p>
    <w:p w14:paraId="14B9F8A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9B5CC3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74A99B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15.Write a program to find the shortest path for a given graph using all pair shortest path algorithm?</w:t>
      </w:r>
    </w:p>
    <w:p w14:paraId="2D10C846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03816229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CODE: </w:t>
      </w:r>
    </w:p>
    <w:p w14:paraId="6D8D3104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251B2BC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38E36AB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E3493C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#define MAX_VERTICES 100</w:t>
      </w:r>
    </w:p>
    <w:p w14:paraId="51CEC7B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#define INT_MAX 200</w:t>
      </w:r>
    </w:p>
    <w:p w14:paraId="726883C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E1627B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floydWarshall(int graph[][MAX_VERTICES], int numVertices) {</w:t>
      </w:r>
    </w:p>
    <w:p w14:paraId="1C10D9F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i, j, k;</w:t>
      </w:r>
    </w:p>
    <w:p w14:paraId="169666D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distance[MAX_VERTICES][MAX_VERTICES];</w:t>
      </w:r>
    </w:p>
    <w:p w14:paraId="59418A3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 = 0; i &lt; numVertices; i++) {</w:t>
      </w:r>
    </w:p>
    <w:p w14:paraId="0FC4512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(j = 0; j &lt; numVertices; j++) {</w:t>
      </w:r>
    </w:p>
    <w:p w14:paraId="62C9C5F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distance[i][j] = graph[i][j];</w:t>
      </w:r>
    </w:p>
    <w:p w14:paraId="066E41F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EC6E0B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3F2C67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BE1162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(k = 0; k &lt; numVertices; k++) {</w:t>
      </w:r>
    </w:p>
    <w:p w14:paraId="2B2DFF1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 = 0; i &lt; numVertices; i++) {</w:t>
      </w:r>
    </w:p>
    <w:p w14:paraId="5FB25FE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for (j = 0; j &lt; numVertices; j++) {</w:t>
      </w:r>
    </w:p>
    <w:p w14:paraId="4B6217D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if (distance[i][k] + distance[k][j] &lt; distance[i][j]) {</w:t>
      </w:r>
    </w:p>
    <w:p w14:paraId="21C195B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distance[i][j] = distance[i][k] + distance[k][j];</w:t>
      </w:r>
    </w:p>
    <w:p w14:paraId="4054DC0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}</w:t>
      </w:r>
    </w:p>
    <w:p w14:paraId="2850F9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7821631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724B73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A4CCD2B">
      <w:pPr>
        <w:numPr>
          <w:ilvl w:val="0"/>
          <w:numId w:val="0"/>
        </w:numPr>
        <w:ind w:firstLine="160" w:firstLineChars="5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printf("Shortest distances:\n");</w:t>
      </w:r>
    </w:p>
    <w:p w14:paraId="005CF3A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 = 0; i &lt; numVertices; i++) {</w:t>
      </w:r>
    </w:p>
    <w:p w14:paraId="08FA0C3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(j = 0; j &lt; numVertices; j++) {</w:t>
      </w:r>
    </w:p>
    <w:p w14:paraId="0A067AF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(distance[i][j] == INT_MAX) {</w:t>
      </w:r>
    </w:p>
    <w:p w14:paraId="2063C51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printf("INF ");</w:t>
      </w:r>
    </w:p>
    <w:p w14:paraId="1EC7E38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 else {</w:t>
      </w:r>
    </w:p>
    <w:p w14:paraId="0AB9C1C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printf("%d ", distance[i][j]);</w:t>
      </w:r>
    </w:p>
    <w:p w14:paraId="1035A3F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5DE0478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176A9A3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printf("\n");</w:t>
      </w:r>
    </w:p>
    <w:p w14:paraId="0388A9E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EC7547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printf("Shortest paths:\n");</w:t>
      </w:r>
    </w:p>
    <w:p w14:paraId="38686E2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 = 0; i &lt; numVertices; i++) {</w:t>
      </w:r>
    </w:p>
    <w:p w14:paraId="5DBCBF0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(j = 0; j &lt; numVertices; j++) {</w:t>
      </w:r>
    </w:p>
    <w:p w14:paraId="7D68260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(i == j) {</w:t>
      </w:r>
    </w:p>
    <w:p w14:paraId="1DAF357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printf("0 ");</w:t>
      </w:r>
    </w:p>
    <w:p w14:paraId="22E6333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 else if (distance[i][j] == INT_MAX) {</w:t>
      </w:r>
    </w:p>
    <w:p w14:paraId="7E9D3A6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printf("No path ");</w:t>
      </w:r>
    </w:p>
    <w:p w14:paraId="1DA026C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 else {</w:t>
      </w:r>
    </w:p>
    <w:p w14:paraId="02FE130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printf("%d ", distance[i][j]);</w:t>
      </w:r>
    </w:p>
    <w:p w14:paraId="369EB6F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78576B6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1A95AE8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printf("\n");</w:t>
      </w:r>
    </w:p>
    <w:p w14:paraId="0A16865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07D80B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367C51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0141AF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numVertices;</w:t>
      </w:r>
    </w:p>
    <w:p w14:paraId="596A908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number of vertices: ");</w:t>
      </w:r>
    </w:p>
    <w:p w14:paraId="24794AD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&amp;numVertices);</w:t>
      </w:r>
    </w:p>
    <w:p w14:paraId="3D0F5ED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943E68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graph[MAX_VERTICES][MAX_VERTICES];</w:t>
      </w:r>
    </w:p>
    <w:p w14:paraId="40AFA52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adjacency matrix (%d x %d):\n", numVertices, numVertices);</w:t>
      </w:r>
    </w:p>
    <w:p w14:paraId="71DFFF0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numVertices; i++) {</w:t>
      </w:r>
    </w:p>
    <w:p w14:paraId="0128315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j = 0; j &lt; numVertices; j++) {</w:t>
      </w:r>
    </w:p>
    <w:p w14:paraId="406A882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printf("Enter weight of edge from %d to %d: ", i, j);</w:t>
      </w:r>
    </w:p>
    <w:p w14:paraId="07DDE8A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scanf("%d", &amp;graph[i][j]);</w:t>
      </w:r>
    </w:p>
    <w:p w14:paraId="3C9D3D9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(i != j &amp;&amp; graph[i][j] == 0) {</w:t>
      </w:r>
    </w:p>
    <w:p w14:paraId="36DFF8B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graph[i][j] = INT_MAX;</w:t>
      </w:r>
    </w:p>
    <w:p w14:paraId="6AD1437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187AB85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7C5AD69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267298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B5D3EF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floydWarshall(graph, numVertices);</w:t>
      </w:r>
    </w:p>
    <w:p w14:paraId="70E4887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0447AB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42E02D8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34D64D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4633CF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OUTPUT:  </w:t>
      </w:r>
    </w:p>
    <w:p w14:paraId="1FB1850E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F18A9D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number of vertices: 4</w:t>
      </w:r>
    </w:p>
    <w:p w14:paraId="405F3A4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adjacency matrix (4 x 4):</w:t>
      </w:r>
    </w:p>
    <w:p w14:paraId="5867AD1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0 to 0: 0</w:t>
      </w:r>
    </w:p>
    <w:p w14:paraId="0FD88C9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0 to 1: 3</w:t>
      </w:r>
    </w:p>
    <w:p w14:paraId="2AA324E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0 to 2: 8</w:t>
      </w:r>
    </w:p>
    <w:p w14:paraId="1278317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0 to 3: 0</w:t>
      </w:r>
    </w:p>
    <w:p w14:paraId="7AD9381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1 to 0: 0</w:t>
      </w:r>
    </w:p>
    <w:p w14:paraId="18E9E4E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1 to 1: 0</w:t>
      </w:r>
    </w:p>
    <w:p w14:paraId="223540C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1 to 2: 2</w:t>
      </w:r>
    </w:p>
    <w:p w14:paraId="2ED8C77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1 to 3: 5</w:t>
      </w:r>
    </w:p>
    <w:p w14:paraId="7EFF340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2 to 0: 0</w:t>
      </w:r>
    </w:p>
    <w:p w14:paraId="06A14D3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2 to 1: 0</w:t>
      </w:r>
    </w:p>
    <w:p w14:paraId="30FE34B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2 to 2: 0</w:t>
      </w:r>
    </w:p>
    <w:p w14:paraId="4E78F0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2 to 3: 1</w:t>
      </w:r>
    </w:p>
    <w:p w14:paraId="61F2128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3 to 0: 0</w:t>
      </w:r>
    </w:p>
    <w:p w14:paraId="6C35F79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3 to 1: 0</w:t>
      </w:r>
    </w:p>
    <w:p w14:paraId="353CD8F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3 to 2: 0</w:t>
      </w:r>
    </w:p>
    <w:p w14:paraId="7702B66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weight of edge from 3 to 3: 0</w:t>
      </w:r>
    </w:p>
    <w:p w14:paraId="172CA85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Shortest distances:</w:t>
      </w:r>
    </w:p>
    <w:p w14:paraId="510BAC6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0 3 5 6</w:t>
      </w:r>
    </w:p>
    <w:p w14:paraId="13A9FCC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INF 0 2 3</w:t>
      </w:r>
    </w:p>
    <w:p w14:paraId="0BB070C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INF INF 0 1</w:t>
      </w:r>
    </w:p>
    <w:p w14:paraId="1EC3A50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INF INF INF 0</w:t>
      </w:r>
    </w:p>
    <w:p w14:paraId="47AF4DC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Shortest paths:</w:t>
      </w:r>
    </w:p>
    <w:p w14:paraId="58B6FAB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0 3 5 6</w:t>
      </w:r>
    </w:p>
    <w:p w14:paraId="74D13D9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No path 0 2 3</w:t>
      </w:r>
    </w:p>
    <w:p w14:paraId="1C371E9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No path No path 0 1</w:t>
      </w:r>
    </w:p>
    <w:p w14:paraId="3B5DF1F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No path No path No path 0</w:t>
      </w:r>
    </w:p>
    <w:sectPr>
      <w:pgSz w:w="11906" w:h="16838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B0B2D4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ABECA6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CABECA6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30404"/>
    <w:rsid w:val="01360D78"/>
    <w:rsid w:val="01DA7945"/>
    <w:rsid w:val="063C2682"/>
    <w:rsid w:val="08422A5C"/>
    <w:rsid w:val="0B9A2DBC"/>
    <w:rsid w:val="0E983733"/>
    <w:rsid w:val="102926AF"/>
    <w:rsid w:val="103E2DF9"/>
    <w:rsid w:val="10645539"/>
    <w:rsid w:val="12064AFA"/>
    <w:rsid w:val="12275426"/>
    <w:rsid w:val="128D3DF0"/>
    <w:rsid w:val="13845EEA"/>
    <w:rsid w:val="14147B7C"/>
    <w:rsid w:val="14D13334"/>
    <w:rsid w:val="15747FCD"/>
    <w:rsid w:val="16001475"/>
    <w:rsid w:val="1876554C"/>
    <w:rsid w:val="18D634BE"/>
    <w:rsid w:val="191B532F"/>
    <w:rsid w:val="1ADA7058"/>
    <w:rsid w:val="1B7E628E"/>
    <w:rsid w:val="1C5B55FE"/>
    <w:rsid w:val="1C7A236C"/>
    <w:rsid w:val="1C926C6C"/>
    <w:rsid w:val="1D9A1B96"/>
    <w:rsid w:val="21656CD6"/>
    <w:rsid w:val="240C3731"/>
    <w:rsid w:val="243027F5"/>
    <w:rsid w:val="25451852"/>
    <w:rsid w:val="27EA4CDB"/>
    <w:rsid w:val="29DD725B"/>
    <w:rsid w:val="29FC6257"/>
    <w:rsid w:val="2B1E7D4C"/>
    <w:rsid w:val="2B5965EA"/>
    <w:rsid w:val="2C202717"/>
    <w:rsid w:val="2D8D3349"/>
    <w:rsid w:val="2E9F4A80"/>
    <w:rsid w:val="2EF77FEA"/>
    <w:rsid w:val="33517CAD"/>
    <w:rsid w:val="348744BB"/>
    <w:rsid w:val="34D039B6"/>
    <w:rsid w:val="352D04CC"/>
    <w:rsid w:val="355B3F11"/>
    <w:rsid w:val="356579BA"/>
    <w:rsid w:val="35EB632B"/>
    <w:rsid w:val="36540E47"/>
    <w:rsid w:val="37202DAD"/>
    <w:rsid w:val="391C32E8"/>
    <w:rsid w:val="3A4E0A72"/>
    <w:rsid w:val="3AFA603B"/>
    <w:rsid w:val="3BC42B34"/>
    <w:rsid w:val="3C821498"/>
    <w:rsid w:val="3D1428A2"/>
    <w:rsid w:val="3DFB283E"/>
    <w:rsid w:val="3F2E77C3"/>
    <w:rsid w:val="3F4F1E6B"/>
    <w:rsid w:val="42A87384"/>
    <w:rsid w:val="46DF4B55"/>
    <w:rsid w:val="47D452D0"/>
    <w:rsid w:val="4A9216E3"/>
    <w:rsid w:val="4D2F582F"/>
    <w:rsid w:val="4D8F10CB"/>
    <w:rsid w:val="4EA756FB"/>
    <w:rsid w:val="4EB158B4"/>
    <w:rsid w:val="4EEA0D24"/>
    <w:rsid w:val="4FB1111B"/>
    <w:rsid w:val="508374EC"/>
    <w:rsid w:val="51436F5E"/>
    <w:rsid w:val="51987CEC"/>
    <w:rsid w:val="51A97CD0"/>
    <w:rsid w:val="523A18EA"/>
    <w:rsid w:val="53785012"/>
    <w:rsid w:val="55A27940"/>
    <w:rsid w:val="56306E80"/>
    <w:rsid w:val="572B3928"/>
    <w:rsid w:val="57A2144D"/>
    <w:rsid w:val="57D12D79"/>
    <w:rsid w:val="57E37E58"/>
    <w:rsid w:val="580D7F01"/>
    <w:rsid w:val="59C27165"/>
    <w:rsid w:val="5AD25364"/>
    <w:rsid w:val="5C297741"/>
    <w:rsid w:val="5C550BA8"/>
    <w:rsid w:val="5C990CF9"/>
    <w:rsid w:val="5E876F77"/>
    <w:rsid w:val="61651BD7"/>
    <w:rsid w:val="62400B63"/>
    <w:rsid w:val="63852B63"/>
    <w:rsid w:val="659D4D34"/>
    <w:rsid w:val="66F04C12"/>
    <w:rsid w:val="67115D74"/>
    <w:rsid w:val="67310E46"/>
    <w:rsid w:val="681C4B40"/>
    <w:rsid w:val="688F7420"/>
    <w:rsid w:val="69D61631"/>
    <w:rsid w:val="6A2D5665"/>
    <w:rsid w:val="6B126E3A"/>
    <w:rsid w:val="6B2D5908"/>
    <w:rsid w:val="6D123C61"/>
    <w:rsid w:val="6E041A58"/>
    <w:rsid w:val="6E343612"/>
    <w:rsid w:val="6E632A2A"/>
    <w:rsid w:val="6F25437B"/>
    <w:rsid w:val="6F9E564D"/>
    <w:rsid w:val="70CD261B"/>
    <w:rsid w:val="715049AE"/>
    <w:rsid w:val="71A546C2"/>
    <w:rsid w:val="71FC6D11"/>
    <w:rsid w:val="72A823A1"/>
    <w:rsid w:val="72EB4682"/>
    <w:rsid w:val="73D21109"/>
    <w:rsid w:val="75117CC3"/>
    <w:rsid w:val="7572460C"/>
    <w:rsid w:val="76DA1EB8"/>
    <w:rsid w:val="778F5135"/>
    <w:rsid w:val="78CA205D"/>
    <w:rsid w:val="79453E34"/>
    <w:rsid w:val="79C679EC"/>
    <w:rsid w:val="7A461E2B"/>
    <w:rsid w:val="7BED032D"/>
    <w:rsid w:val="7C17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6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Local\Kingsoft\WPS%20Office\12.2.0.17562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ustere"/>
      <sectRole val="1"/>
    </customSectPr>
    <customSectPr/>
  </customSectProps>
  <customShpExts>
    <customShpInfo spid="_x0000_s1026" textRotate="1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2024-09-02T06:25:00Z</dcterms:created>
  <dc:creator>acer</dc:creator>
  <cp:lastModifiedBy>acer</cp:lastModifiedBy>
  <dcterms:modified xsi:type="dcterms:W3CDTF">2024-09-10T05:13:44Z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281F6FAF7F814506A05E17C22DDA513E_13</vt:lpwstr>
  </property>
</Properties>
</file>